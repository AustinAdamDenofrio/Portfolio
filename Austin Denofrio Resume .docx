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D1A2F" w14:textId="21E9F700" w:rsidR="00E54AA7" w:rsidRPr="000372BD" w:rsidRDefault="00712CE5" w:rsidP="000372BD">
      <w:pPr>
        <w:spacing w:after="0"/>
        <w:jc w:val="center"/>
        <w:rPr>
          <w:b/>
          <w:bCs/>
          <w:sz w:val="44"/>
          <w:szCs w:val="44"/>
        </w:rPr>
      </w:pPr>
      <w:r>
        <w:rPr>
          <w:b/>
          <w:bCs/>
          <w:sz w:val="44"/>
          <w:szCs w:val="44"/>
        </w:rPr>
        <w:t>Austin Denofrio</w:t>
      </w:r>
    </w:p>
    <w:p w14:paraId="7C726CDD" w14:textId="4E2CFB99" w:rsidR="000372BD" w:rsidRDefault="00712CE5" w:rsidP="000372BD">
      <w:pPr>
        <w:spacing w:after="0"/>
        <w:jc w:val="center"/>
        <w:rPr>
          <w:sz w:val="24"/>
          <w:szCs w:val="24"/>
        </w:rPr>
      </w:pPr>
      <w:r>
        <w:rPr>
          <w:sz w:val="24"/>
          <w:szCs w:val="24"/>
        </w:rPr>
        <w:t>Madison, NC 27025</w:t>
      </w:r>
    </w:p>
    <w:p w14:paraId="7B1B5B42" w14:textId="095EC71E" w:rsidR="00CC5194" w:rsidRDefault="00CC5194" w:rsidP="000372BD">
      <w:pPr>
        <w:spacing w:after="0"/>
        <w:jc w:val="center"/>
        <w:rPr>
          <w:sz w:val="24"/>
          <w:szCs w:val="24"/>
        </w:rPr>
      </w:pPr>
      <w:r>
        <w:rPr>
          <w:sz w:val="24"/>
          <w:szCs w:val="24"/>
        </w:rPr>
        <w:t>(502)</w:t>
      </w:r>
      <w:r w:rsidR="00B15413">
        <w:rPr>
          <w:sz w:val="24"/>
          <w:szCs w:val="24"/>
        </w:rPr>
        <w:t xml:space="preserve"> 888-5047</w:t>
      </w:r>
    </w:p>
    <w:p w14:paraId="49FC2A7B" w14:textId="520B1B41" w:rsidR="00B15413" w:rsidRDefault="00B15413" w:rsidP="000372BD">
      <w:pPr>
        <w:spacing w:after="0"/>
        <w:jc w:val="center"/>
        <w:rPr>
          <w:sz w:val="24"/>
          <w:szCs w:val="24"/>
        </w:rPr>
      </w:pPr>
      <w:r>
        <w:rPr>
          <w:sz w:val="24"/>
          <w:szCs w:val="24"/>
        </w:rPr>
        <w:t>DenofrioAustin@gmail.com</w:t>
      </w:r>
    </w:p>
    <w:p w14:paraId="4CC75AC9" w14:textId="77777777" w:rsidR="000372BD" w:rsidRDefault="000372BD" w:rsidP="000372BD">
      <w:pPr>
        <w:spacing w:after="0"/>
        <w:jc w:val="center"/>
        <w:rPr>
          <w:sz w:val="24"/>
          <w:szCs w:val="24"/>
        </w:rPr>
      </w:pPr>
    </w:p>
    <w:p w14:paraId="16F2BEA4" w14:textId="421F7958" w:rsidR="000372BD" w:rsidRDefault="00712CE5" w:rsidP="000372BD">
      <w:pPr>
        <w:spacing w:after="0"/>
        <w:rPr>
          <w:sz w:val="24"/>
          <w:szCs w:val="24"/>
        </w:rPr>
      </w:pPr>
      <w:r>
        <w:rPr>
          <w:sz w:val="24"/>
          <w:szCs w:val="24"/>
        </w:rPr>
        <w:t xml:space="preserve">Embedded SW QA professional </w:t>
      </w:r>
      <w:r w:rsidR="004D16A5">
        <w:rPr>
          <w:sz w:val="24"/>
          <w:szCs w:val="24"/>
        </w:rPr>
        <w:t>specializing</w:t>
      </w:r>
      <w:r>
        <w:rPr>
          <w:sz w:val="24"/>
          <w:szCs w:val="24"/>
        </w:rPr>
        <w:t xml:space="preserve"> in Bluetooth communication, App/</w:t>
      </w:r>
      <w:r w:rsidR="004D16A5">
        <w:rPr>
          <w:sz w:val="24"/>
          <w:szCs w:val="24"/>
        </w:rPr>
        <w:t>Wi-Fi</w:t>
      </w:r>
      <w:r>
        <w:rPr>
          <w:sz w:val="24"/>
          <w:szCs w:val="24"/>
        </w:rPr>
        <w:t xml:space="preserve">, and Globally sourced products. My passion is for Software development, with a particular interest in IoT, APIs, and other app-related skills. I thoroughly enjoy problem-solving everything related to software. </w:t>
      </w:r>
    </w:p>
    <w:p w14:paraId="25890CA9" w14:textId="77777777" w:rsidR="00712CE5" w:rsidRDefault="00712CE5" w:rsidP="000372BD">
      <w:pPr>
        <w:spacing w:after="0"/>
        <w:rPr>
          <w:sz w:val="24"/>
          <w:szCs w:val="24"/>
        </w:rPr>
      </w:pPr>
    </w:p>
    <w:p w14:paraId="79886973" w14:textId="77777777" w:rsidR="000372BD" w:rsidRDefault="000372BD" w:rsidP="000372BD">
      <w:pPr>
        <w:spacing w:after="0"/>
        <w:jc w:val="center"/>
        <w:rPr>
          <w:b/>
          <w:bCs/>
          <w:sz w:val="32"/>
          <w:szCs w:val="32"/>
        </w:rPr>
      </w:pPr>
      <w:r w:rsidRPr="000372BD">
        <w:rPr>
          <w:b/>
          <w:bCs/>
          <w:sz w:val="32"/>
          <w:szCs w:val="32"/>
        </w:rPr>
        <w:t>Experience</w:t>
      </w:r>
    </w:p>
    <w:p w14:paraId="014252BF" w14:textId="77777777" w:rsidR="000B15BD" w:rsidRDefault="000B15BD" w:rsidP="000372BD">
      <w:pPr>
        <w:spacing w:after="0"/>
        <w:jc w:val="center"/>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2A31D768" wp14:editId="55216BAD">
                <wp:simplePos x="0" y="0"/>
                <wp:positionH relativeFrom="column">
                  <wp:posOffset>-1</wp:posOffset>
                </wp:positionH>
                <wp:positionV relativeFrom="paragraph">
                  <wp:posOffset>64135</wp:posOffset>
                </wp:positionV>
                <wp:extent cx="69437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9437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ED4FB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05pt" to="546.7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" strokecolor="black [3213]" strokeweight="1.5pt">
                <v:stroke joinstyle="miter"/>
              </v:line>
            </w:pict>
          </mc:Fallback>
        </mc:AlternateContent>
      </w:r>
    </w:p>
    <w:p w14:paraId="686D2780" w14:textId="7933A9FD" w:rsidR="000372BD" w:rsidRDefault="004D16A5" w:rsidP="000372BD">
      <w:pPr>
        <w:spacing w:after="0"/>
        <w:rPr>
          <w:b/>
          <w:bCs/>
          <w:sz w:val="24"/>
          <w:szCs w:val="24"/>
        </w:rPr>
      </w:pPr>
      <w:r>
        <w:rPr>
          <w:b/>
          <w:bCs/>
          <w:sz w:val="24"/>
          <w:szCs w:val="24"/>
        </w:rPr>
        <w:t>Digital Repository Documentation Specialist</w:t>
      </w:r>
      <w:r w:rsidR="00712CE5">
        <w:rPr>
          <w:b/>
          <w:bCs/>
          <w:sz w:val="24"/>
          <w:szCs w:val="24"/>
        </w:rPr>
        <w:t xml:space="preserve">                                 </w:t>
      </w:r>
      <w:r w:rsidR="00764156">
        <w:rPr>
          <w:b/>
          <w:bCs/>
          <w:sz w:val="24"/>
          <w:szCs w:val="24"/>
        </w:rPr>
        <w:t xml:space="preserve"> </w:t>
      </w:r>
      <w:r w:rsidR="000372BD">
        <w:rPr>
          <w:b/>
          <w:bCs/>
          <w:sz w:val="24"/>
          <w:szCs w:val="24"/>
        </w:rPr>
        <w:tab/>
      </w:r>
      <w:r>
        <w:rPr>
          <w:b/>
          <w:bCs/>
          <w:sz w:val="24"/>
          <w:szCs w:val="24"/>
        </w:rPr>
        <w:t xml:space="preserve">          </w:t>
      </w:r>
      <w:r w:rsidR="00712CE5">
        <w:rPr>
          <w:b/>
          <w:bCs/>
          <w:sz w:val="24"/>
          <w:szCs w:val="24"/>
        </w:rPr>
        <w:t xml:space="preserve">      </w:t>
      </w:r>
      <w:r>
        <w:rPr>
          <w:b/>
          <w:bCs/>
          <w:sz w:val="24"/>
          <w:szCs w:val="24"/>
        </w:rPr>
        <w:t xml:space="preserve"> September</w:t>
      </w:r>
      <w:r w:rsidR="000372BD">
        <w:rPr>
          <w:b/>
          <w:bCs/>
          <w:sz w:val="24"/>
          <w:szCs w:val="24"/>
        </w:rPr>
        <w:t xml:space="preserve"> 2023 – </w:t>
      </w:r>
      <w:r w:rsidR="00232D43">
        <w:rPr>
          <w:b/>
          <w:bCs/>
          <w:sz w:val="24"/>
          <w:szCs w:val="24"/>
        </w:rPr>
        <w:t xml:space="preserve">February </w:t>
      </w:r>
      <w:r w:rsidR="00493CF6">
        <w:rPr>
          <w:b/>
          <w:bCs/>
          <w:sz w:val="24"/>
          <w:szCs w:val="24"/>
        </w:rPr>
        <w:t>2024</w:t>
      </w:r>
    </w:p>
    <w:p w14:paraId="3E914998" w14:textId="1D929C73" w:rsidR="000372BD" w:rsidRDefault="00705B01" w:rsidP="000372BD">
      <w:pPr>
        <w:spacing w:after="0"/>
        <w:rPr>
          <w:i/>
          <w:iCs/>
          <w:sz w:val="24"/>
          <w:szCs w:val="24"/>
        </w:rPr>
      </w:pPr>
      <w:r>
        <w:rPr>
          <w:i/>
          <w:iCs/>
          <w:sz w:val="24"/>
          <w:szCs w:val="24"/>
        </w:rPr>
        <w:t>Akkodis</w:t>
      </w:r>
      <w:r w:rsidR="000372BD" w:rsidRPr="000372BD">
        <w:rPr>
          <w:i/>
          <w:iCs/>
          <w:sz w:val="24"/>
          <w:szCs w:val="24"/>
        </w:rPr>
        <w:t xml:space="preserve"> – </w:t>
      </w:r>
      <w:r w:rsidR="00712CE5">
        <w:rPr>
          <w:i/>
          <w:iCs/>
          <w:sz w:val="24"/>
          <w:szCs w:val="24"/>
        </w:rPr>
        <w:t xml:space="preserve">Greensboro, NC </w:t>
      </w:r>
    </w:p>
    <w:p w14:paraId="04B9AC8D" w14:textId="38769127" w:rsidR="00B16BAE" w:rsidRPr="000372BD" w:rsidRDefault="00B16BAE" w:rsidP="000372BD">
      <w:pPr>
        <w:spacing w:after="0"/>
        <w:rPr>
          <w:i/>
          <w:iCs/>
          <w:sz w:val="24"/>
          <w:szCs w:val="24"/>
        </w:rPr>
      </w:pPr>
      <w:r w:rsidRPr="00B16BAE">
        <w:rPr>
          <w:i/>
          <w:iCs/>
          <w:sz w:val="24"/>
          <w:szCs w:val="24"/>
        </w:rPr>
        <w:t>7300 W Friendly Avenue Greensboro, NC 27410, USA</w:t>
      </w:r>
    </w:p>
    <w:p w14:paraId="75390730" w14:textId="77777777" w:rsidR="00323C02" w:rsidRDefault="00323C02" w:rsidP="001A20A0">
      <w:pPr>
        <w:spacing w:after="0"/>
        <w:rPr>
          <w:sz w:val="24"/>
          <w:szCs w:val="24"/>
        </w:rPr>
      </w:pPr>
    </w:p>
    <w:p w14:paraId="6613AF4A" w14:textId="77777777" w:rsidR="007D2937" w:rsidRDefault="007D2937" w:rsidP="001A20A0">
      <w:pPr>
        <w:spacing w:after="0"/>
        <w:rPr>
          <w:sz w:val="24"/>
          <w:szCs w:val="24"/>
        </w:rPr>
      </w:pPr>
    </w:p>
    <w:p w14:paraId="2B41EBFC" w14:textId="658623AE" w:rsidR="001A20A0" w:rsidRDefault="001A20A0" w:rsidP="001A20A0">
      <w:pPr>
        <w:spacing w:after="0"/>
        <w:rPr>
          <w:sz w:val="24"/>
          <w:szCs w:val="24"/>
        </w:rPr>
      </w:pPr>
      <w:r>
        <w:rPr>
          <w:sz w:val="24"/>
          <w:szCs w:val="24"/>
        </w:rPr>
        <w:t>Job Description</w:t>
      </w:r>
    </w:p>
    <w:p w14:paraId="160EB87B" w14:textId="28C9D851" w:rsidR="00555F04" w:rsidRDefault="00555F04" w:rsidP="001A20A0">
      <w:pPr>
        <w:spacing w:after="0"/>
        <w:rPr>
          <w:sz w:val="24"/>
          <w:szCs w:val="24"/>
        </w:rPr>
      </w:pPr>
      <w:r w:rsidRPr="00555F04">
        <w:rPr>
          <w:sz w:val="24"/>
          <w:szCs w:val="24"/>
        </w:rPr>
        <w:t>Collaborated with Gilbarco in the transition of all legal documents from paper copies to a cloud-based repository. Provided support in the uploading, validation, and verification processes of contracts.</w:t>
      </w:r>
    </w:p>
    <w:p w14:paraId="58F6C28B" w14:textId="77777777" w:rsidR="00555F04" w:rsidRPr="001A20A0" w:rsidRDefault="00555F04" w:rsidP="001A20A0">
      <w:pPr>
        <w:spacing w:after="0"/>
        <w:rPr>
          <w:sz w:val="24"/>
          <w:szCs w:val="24"/>
        </w:rPr>
      </w:pPr>
    </w:p>
    <w:p w14:paraId="133CC30B" w14:textId="253AEE6B" w:rsidR="00294FD6" w:rsidRPr="00294FD6" w:rsidRDefault="001A20A0" w:rsidP="00294FD6">
      <w:pPr>
        <w:pStyle w:val="ListParagraph"/>
        <w:numPr>
          <w:ilvl w:val="0"/>
          <w:numId w:val="1"/>
        </w:numPr>
        <w:spacing w:after="0"/>
        <w:rPr>
          <w:sz w:val="24"/>
          <w:szCs w:val="24"/>
        </w:rPr>
      </w:pPr>
      <w:r>
        <w:t>Sorting contracts based on contract validity</w:t>
      </w:r>
      <w:r w:rsidR="00555F04">
        <w:t xml:space="preserve"> in </w:t>
      </w:r>
      <w:r w:rsidR="00002B52">
        <w:t>SharePoint</w:t>
      </w:r>
      <w:r>
        <w:t>.</w:t>
      </w:r>
    </w:p>
    <w:p w14:paraId="1FBBE4D8" w14:textId="2ABCDFA9" w:rsidR="00294FD6" w:rsidRPr="00F93C7F" w:rsidRDefault="00F75689" w:rsidP="00294FD6">
      <w:pPr>
        <w:pStyle w:val="ListParagraph"/>
        <w:numPr>
          <w:ilvl w:val="0"/>
          <w:numId w:val="1"/>
        </w:numPr>
        <w:spacing w:after="0"/>
        <w:rPr>
          <w:sz w:val="24"/>
          <w:szCs w:val="24"/>
        </w:rPr>
      </w:pPr>
      <w:r>
        <w:t>Safe handling of confidential legal documents</w:t>
      </w:r>
      <w:r w:rsidR="008415A5">
        <w:t xml:space="preserve"> for transition from cloud locations.</w:t>
      </w:r>
    </w:p>
    <w:p w14:paraId="50FC034F" w14:textId="0902A7C2" w:rsidR="00F93C7F" w:rsidRPr="008415A5" w:rsidRDefault="008415A5" w:rsidP="00294FD6">
      <w:pPr>
        <w:pStyle w:val="ListParagraph"/>
        <w:numPr>
          <w:ilvl w:val="0"/>
          <w:numId w:val="1"/>
        </w:numPr>
        <w:spacing w:after="0"/>
        <w:rPr>
          <w:sz w:val="24"/>
          <w:szCs w:val="24"/>
        </w:rPr>
      </w:pPr>
      <w:r>
        <w:t>Uploading</w:t>
      </w:r>
      <w:r w:rsidR="00F93C7F">
        <w:t xml:space="preserve"> Contracts to Ironclad</w:t>
      </w:r>
      <w:r>
        <w:t>.</w:t>
      </w:r>
    </w:p>
    <w:p w14:paraId="518C4B25" w14:textId="1925B435" w:rsidR="008415A5" w:rsidRPr="00294FD6" w:rsidRDefault="008415A5" w:rsidP="00294FD6">
      <w:pPr>
        <w:pStyle w:val="ListParagraph"/>
        <w:numPr>
          <w:ilvl w:val="0"/>
          <w:numId w:val="1"/>
        </w:numPr>
        <w:spacing w:after="0"/>
        <w:rPr>
          <w:sz w:val="24"/>
          <w:szCs w:val="24"/>
        </w:rPr>
      </w:pPr>
      <w:r>
        <w:t>Validating AI upload accuracy and making corrections.</w:t>
      </w:r>
    </w:p>
    <w:p w14:paraId="1F7289CB" w14:textId="1D54D8AF" w:rsidR="000372BD" w:rsidRDefault="000372BD" w:rsidP="000372BD">
      <w:pPr>
        <w:spacing w:after="0"/>
        <w:rPr>
          <w:sz w:val="24"/>
          <w:szCs w:val="24"/>
        </w:rPr>
      </w:pPr>
    </w:p>
    <w:p w14:paraId="7E99D903" w14:textId="77777777" w:rsidR="00F93C7F" w:rsidRPr="000372BD" w:rsidRDefault="00F93C7F" w:rsidP="000372BD">
      <w:pPr>
        <w:spacing w:after="0"/>
        <w:rPr>
          <w:sz w:val="24"/>
          <w:szCs w:val="24"/>
        </w:rPr>
      </w:pPr>
    </w:p>
    <w:p w14:paraId="081D0558" w14:textId="55747C41" w:rsidR="005D5EFE" w:rsidRDefault="001A7386" w:rsidP="005D5EFE">
      <w:pPr>
        <w:spacing w:after="0"/>
        <w:rPr>
          <w:b/>
          <w:bCs/>
          <w:sz w:val="24"/>
          <w:szCs w:val="24"/>
        </w:rPr>
      </w:pPr>
      <w:r>
        <w:rPr>
          <w:b/>
          <w:bCs/>
          <w:sz w:val="24"/>
          <w:szCs w:val="24"/>
        </w:rPr>
        <w:t xml:space="preserve">Embedded </w:t>
      </w:r>
      <w:r w:rsidR="00712CE5">
        <w:rPr>
          <w:b/>
          <w:bCs/>
          <w:sz w:val="24"/>
          <w:szCs w:val="24"/>
        </w:rPr>
        <w:t xml:space="preserve">Software QA Engineer               </w:t>
      </w:r>
      <w:r w:rsidR="005D5EFE">
        <w:rPr>
          <w:b/>
          <w:bCs/>
          <w:sz w:val="24"/>
          <w:szCs w:val="24"/>
        </w:rPr>
        <w:t xml:space="preserve">  </w:t>
      </w:r>
      <w:r w:rsidR="005D5EFE">
        <w:rPr>
          <w:b/>
          <w:bCs/>
          <w:sz w:val="24"/>
          <w:szCs w:val="24"/>
        </w:rPr>
        <w:tab/>
      </w:r>
      <w:r w:rsidR="005D5EFE">
        <w:rPr>
          <w:b/>
          <w:bCs/>
          <w:sz w:val="24"/>
          <w:szCs w:val="24"/>
        </w:rPr>
        <w:tab/>
      </w:r>
      <w:r w:rsidR="005D5EFE">
        <w:rPr>
          <w:b/>
          <w:bCs/>
          <w:sz w:val="24"/>
          <w:szCs w:val="24"/>
        </w:rPr>
        <w:tab/>
      </w:r>
      <w:r w:rsidR="005D5EFE">
        <w:rPr>
          <w:b/>
          <w:bCs/>
          <w:sz w:val="24"/>
          <w:szCs w:val="24"/>
        </w:rPr>
        <w:tab/>
      </w:r>
      <w:r w:rsidR="005D5EFE">
        <w:rPr>
          <w:b/>
          <w:bCs/>
          <w:sz w:val="24"/>
          <w:szCs w:val="24"/>
        </w:rPr>
        <w:tab/>
      </w:r>
      <w:r w:rsidR="00712CE5">
        <w:rPr>
          <w:b/>
          <w:bCs/>
          <w:sz w:val="24"/>
          <w:szCs w:val="24"/>
        </w:rPr>
        <w:t xml:space="preserve">             April</w:t>
      </w:r>
      <w:r w:rsidR="005D5EFE">
        <w:rPr>
          <w:b/>
          <w:bCs/>
          <w:sz w:val="24"/>
          <w:szCs w:val="24"/>
        </w:rPr>
        <w:t xml:space="preserve"> 202</w:t>
      </w:r>
      <w:r w:rsidR="00712CE5">
        <w:rPr>
          <w:b/>
          <w:bCs/>
          <w:sz w:val="24"/>
          <w:szCs w:val="24"/>
        </w:rPr>
        <w:t>2</w:t>
      </w:r>
      <w:r w:rsidR="005D5EFE">
        <w:rPr>
          <w:b/>
          <w:bCs/>
          <w:sz w:val="24"/>
          <w:szCs w:val="24"/>
        </w:rPr>
        <w:t xml:space="preserve"> – </w:t>
      </w:r>
      <w:r w:rsidR="00712CE5">
        <w:rPr>
          <w:b/>
          <w:bCs/>
          <w:sz w:val="24"/>
          <w:szCs w:val="24"/>
        </w:rPr>
        <w:t xml:space="preserve">September </w:t>
      </w:r>
      <w:r w:rsidR="005D5EFE">
        <w:rPr>
          <w:b/>
          <w:bCs/>
          <w:sz w:val="24"/>
          <w:szCs w:val="24"/>
        </w:rPr>
        <w:t>2023</w:t>
      </w:r>
    </w:p>
    <w:p w14:paraId="15D1BF60" w14:textId="764DCC06" w:rsidR="003652C5" w:rsidRPr="000372BD" w:rsidRDefault="00705B01" w:rsidP="005D5EFE">
      <w:pPr>
        <w:spacing w:after="0"/>
        <w:rPr>
          <w:i/>
          <w:iCs/>
          <w:sz w:val="24"/>
          <w:szCs w:val="24"/>
        </w:rPr>
      </w:pPr>
      <w:r>
        <w:rPr>
          <w:i/>
          <w:iCs/>
          <w:sz w:val="24"/>
          <w:szCs w:val="24"/>
        </w:rPr>
        <w:t>Akkodis</w:t>
      </w:r>
      <w:r w:rsidR="005D5EFE" w:rsidRPr="000372BD">
        <w:rPr>
          <w:i/>
          <w:iCs/>
          <w:sz w:val="24"/>
          <w:szCs w:val="24"/>
        </w:rPr>
        <w:t xml:space="preserve"> – </w:t>
      </w:r>
      <w:r w:rsidR="00712CE5">
        <w:rPr>
          <w:i/>
          <w:iCs/>
          <w:sz w:val="24"/>
          <w:szCs w:val="24"/>
        </w:rPr>
        <w:t>Louisville, KY</w:t>
      </w:r>
    </w:p>
    <w:p w14:paraId="1A8C6BA7" w14:textId="2F42C9DE" w:rsidR="003652C5" w:rsidRDefault="003652C5" w:rsidP="00946903">
      <w:pPr>
        <w:spacing w:after="0"/>
        <w:rPr>
          <w:sz w:val="24"/>
          <w:szCs w:val="24"/>
        </w:rPr>
      </w:pPr>
    </w:p>
    <w:p w14:paraId="050DEB32" w14:textId="77777777" w:rsidR="006E32B6" w:rsidRDefault="006E32B6" w:rsidP="00946903">
      <w:pPr>
        <w:spacing w:after="0"/>
        <w:rPr>
          <w:sz w:val="24"/>
          <w:szCs w:val="24"/>
        </w:rPr>
      </w:pPr>
    </w:p>
    <w:p w14:paraId="4FC13D57" w14:textId="4A6EDFCC" w:rsidR="00281694" w:rsidRDefault="00946903" w:rsidP="00946903">
      <w:pPr>
        <w:spacing w:after="0"/>
        <w:rPr>
          <w:sz w:val="24"/>
          <w:szCs w:val="24"/>
        </w:rPr>
      </w:pPr>
      <w:r w:rsidRPr="00946903">
        <w:rPr>
          <w:sz w:val="24"/>
          <w:szCs w:val="24"/>
        </w:rPr>
        <w:t>Job Description:</w:t>
      </w:r>
    </w:p>
    <w:p w14:paraId="22DD3AD8" w14:textId="5D1AB4D1" w:rsidR="00592361" w:rsidRDefault="009E2007" w:rsidP="00946903">
      <w:pPr>
        <w:spacing w:after="0"/>
        <w:rPr>
          <w:sz w:val="24"/>
          <w:szCs w:val="24"/>
        </w:rPr>
      </w:pPr>
      <w:r w:rsidRPr="009E2007">
        <w:rPr>
          <w:sz w:val="24"/>
          <w:szCs w:val="24"/>
        </w:rPr>
        <w:t>Performed black box, gray box, and some white box testing on various products, including Advantium, Wi-Fi and Bluetooth, Backlighting and Task lighting, and OTA. Collaborated closely with the development team to validate requirements and develop comprehensive Testplans for requirement coverage and bug detection. Engaged with the electrical team to devise a loadbox tailored for the Advantium product line, addressing all QA needs, and ensured proper wiring and configuration using the NI DAQ system. Contributed to the Wi-Fi team by conducting regression testing on a new Wi-Fi and Bluetooth Realtek board configuration. Played a significant role alongside the OTA team, validating releases and ensuring the reliability of pulling versions from the cloud.</w:t>
      </w:r>
    </w:p>
    <w:p w14:paraId="2969153C" w14:textId="77777777" w:rsidR="00592361" w:rsidRPr="00946903" w:rsidRDefault="00592361" w:rsidP="00946903">
      <w:pPr>
        <w:spacing w:after="0"/>
        <w:rPr>
          <w:sz w:val="24"/>
          <w:szCs w:val="24"/>
        </w:rPr>
      </w:pPr>
    </w:p>
    <w:p w14:paraId="01A0B929" w14:textId="79EA52A7" w:rsidR="00AE0ECB" w:rsidRDefault="0022088E" w:rsidP="00AE0ECB">
      <w:pPr>
        <w:pStyle w:val="ListParagraph"/>
        <w:numPr>
          <w:ilvl w:val="0"/>
          <w:numId w:val="1"/>
        </w:numPr>
        <w:spacing w:after="0"/>
        <w:rPr>
          <w:sz w:val="24"/>
          <w:szCs w:val="24"/>
        </w:rPr>
      </w:pPr>
      <w:r>
        <w:rPr>
          <w:sz w:val="24"/>
          <w:szCs w:val="24"/>
        </w:rPr>
        <w:t>Manual Testing</w:t>
      </w:r>
      <w:r w:rsidR="005F6D08">
        <w:rPr>
          <w:sz w:val="24"/>
          <w:szCs w:val="24"/>
        </w:rPr>
        <w:t xml:space="preserve"> performed on completed </w:t>
      </w:r>
      <w:r w:rsidR="00284AE3">
        <w:rPr>
          <w:sz w:val="24"/>
          <w:szCs w:val="24"/>
        </w:rPr>
        <w:t>appliances</w:t>
      </w:r>
      <w:r w:rsidR="005F6D08">
        <w:rPr>
          <w:sz w:val="24"/>
          <w:szCs w:val="24"/>
        </w:rPr>
        <w:t xml:space="preserve"> or on proprietary </w:t>
      </w:r>
      <w:r w:rsidR="007F7B32">
        <w:rPr>
          <w:sz w:val="24"/>
          <w:szCs w:val="24"/>
        </w:rPr>
        <w:t>loadbox configurations</w:t>
      </w:r>
      <w:r w:rsidR="00AE0ECB">
        <w:rPr>
          <w:sz w:val="24"/>
          <w:szCs w:val="24"/>
        </w:rPr>
        <w:t>.</w:t>
      </w:r>
    </w:p>
    <w:p w14:paraId="72E1FF63" w14:textId="47E93CA0" w:rsidR="00F40A8D" w:rsidRPr="00AE0ECB" w:rsidRDefault="00F40A8D" w:rsidP="00AE0ECB">
      <w:pPr>
        <w:pStyle w:val="ListParagraph"/>
        <w:numPr>
          <w:ilvl w:val="0"/>
          <w:numId w:val="1"/>
        </w:numPr>
        <w:spacing w:after="0"/>
        <w:rPr>
          <w:sz w:val="24"/>
          <w:szCs w:val="24"/>
        </w:rPr>
      </w:pPr>
      <w:r>
        <w:rPr>
          <w:sz w:val="24"/>
          <w:szCs w:val="24"/>
        </w:rPr>
        <w:t>Manual level testing with IOS and Android devices</w:t>
      </w:r>
      <w:r w:rsidR="00F647C4">
        <w:rPr>
          <w:sz w:val="24"/>
          <w:szCs w:val="24"/>
        </w:rPr>
        <w:t>, SmartHQ,</w:t>
      </w:r>
      <w:r>
        <w:rPr>
          <w:sz w:val="24"/>
          <w:szCs w:val="24"/>
        </w:rPr>
        <w:t xml:space="preserve"> and their functionality with the </w:t>
      </w:r>
      <w:r w:rsidR="00F647C4">
        <w:rPr>
          <w:sz w:val="24"/>
          <w:szCs w:val="24"/>
        </w:rPr>
        <w:t>appliances.</w:t>
      </w:r>
    </w:p>
    <w:p w14:paraId="199822E6" w14:textId="21E645FB" w:rsidR="00C90FE1" w:rsidRDefault="00C005DF" w:rsidP="00A70DB4">
      <w:pPr>
        <w:pStyle w:val="ListParagraph"/>
        <w:numPr>
          <w:ilvl w:val="0"/>
          <w:numId w:val="1"/>
        </w:numPr>
        <w:spacing w:after="0"/>
        <w:rPr>
          <w:sz w:val="24"/>
          <w:szCs w:val="24"/>
        </w:rPr>
      </w:pPr>
      <w:r>
        <w:rPr>
          <w:sz w:val="24"/>
          <w:szCs w:val="24"/>
        </w:rPr>
        <w:lastRenderedPageBreak/>
        <w:t xml:space="preserve">Develop GUI and </w:t>
      </w:r>
      <w:r w:rsidR="00B81A17">
        <w:rPr>
          <w:sz w:val="24"/>
          <w:szCs w:val="24"/>
        </w:rPr>
        <w:t xml:space="preserve">functionality for interacting with </w:t>
      </w:r>
      <w:r w:rsidR="002D1EA9">
        <w:rPr>
          <w:sz w:val="24"/>
          <w:szCs w:val="24"/>
        </w:rPr>
        <w:t>DAQ System and interacting with the Loadboxes</w:t>
      </w:r>
      <w:r w:rsidR="00AE0ECB">
        <w:rPr>
          <w:sz w:val="24"/>
          <w:szCs w:val="24"/>
        </w:rPr>
        <w:t xml:space="preserve"> with LabVIEW</w:t>
      </w:r>
      <w:r w:rsidR="002D1EA9">
        <w:rPr>
          <w:sz w:val="24"/>
          <w:szCs w:val="24"/>
        </w:rPr>
        <w:t>.</w:t>
      </w:r>
    </w:p>
    <w:p w14:paraId="31753BAE" w14:textId="290C39EA" w:rsidR="00EF64AE" w:rsidRDefault="00EF64AE" w:rsidP="00A70DB4">
      <w:pPr>
        <w:pStyle w:val="ListParagraph"/>
        <w:numPr>
          <w:ilvl w:val="0"/>
          <w:numId w:val="1"/>
        </w:numPr>
        <w:spacing w:after="0"/>
        <w:rPr>
          <w:sz w:val="24"/>
          <w:szCs w:val="24"/>
        </w:rPr>
      </w:pPr>
      <w:r>
        <w:rPr>
          <w:sz w:val="24"/>
          <w:szCs w:val="24"/>
        </w:rPr>
        <w:t>Automation</w:t>
      </w:r>
      <w:r w:rsidR="00C90FE1">
        <w:rPr>
          <w:sz w:val="24"/>
          <w:szCs w:val="24"/>
        </w:rPr>
        <w:t xml:space="preserve"> regression</w:t>
      </w:r>
      <w:r>
        <w:rPr>
          <w:sz w:val="24"/>
          <w:szCs w:val="24"/>
        </w:rPr>
        <w:t xml:space="preserve"> </w:t>
      </w:r>
      <w:r w:rsidR="00C90FE1">
        <w:rPr>
          <w:sz w:val="24"/>
          <w:szCs w:val="24"/>
        </w:rPr>
        <w:t xml:space="preserve">processed </w:t>
      </w:r>
      <w:r>
        <w:rPr>
          <w:sz w:val="24"/>
          <w:szCs w:val="24"/>
        </w:rPr>
        <w:t>created</w:t>
      </w:r>
      <w:r w:rsidR="00CB44B2">
        <w:rPr>
          <w:sz w:val="24"/>
          <w:szCs w:val="24"/>
        </w:rPr>
        <w:t xml:space="preserve"> and </w:t>
      </w:r>
      <w:r>
        <w:rPr>
          <w:sz w:val="24"/>
          <w:szCs w:val="24"/>
        </w:rPr>
        <w:t>run</w:t>
      </w:r>
      <w:r w:rsidR="00CB44B2">
        <w:rPr>
          <w:sz w:val="24"/>
          <w:szCs w:val="24"/>
        </w:rPr>
        <w:t xml:space="preserve"> </w:t>
      </w:r>
      <w:r>
        <w:rPr>
          <w:sz w:val="24"/>
          <w:szCs w:val="24"/>
        </w:rPr>
        <w:t xml:space="preserve">on </w:t>
      </w:r>
      <w:r w:rsidR="00AE57E1">
        <w:rPr>
          <w:sz w:val="24"/>
          <w:szCs w:val="24"/>
        </w:rPr>
        <w:t>TestStand</w:t>
      </w:r>
      <w:r w:rsidR="00B7603D">
        <w:rPr>
          <w:sz w:val="24"/>
          <w:szCs w:val="24"/>
        </w:rPr>
        <w:t>. TestStand was used to call</w:t>
      </w:r>
      <w:r w:rsidR="00533082">
        <w:rPr>
          <w:sz w:val="24"/>
          <w:szCs w:val="24"/>
        </w:rPr>
        <w:t xml:space="preserve"> code created in LabVIEW.</w:t>
      </w:r>
    </w:p>
    <w:p w14:paraId="6018F857" w14:textId="7F99837A" w:rsidR="00CB44B2" w:rsidRDefault="00D83E8A" w:rsidP="00A70DB4">
      <w:pPr>
        <w:pStyle w:val="ListParagraph"/>
        <w:numPr>
          <w:ilvl w:val="0"/>
          <w:numId w:val="1"/>
        </w:numPr>
        <w:spacing w:after="0"/>
        <w:rPr>
          <w:sz w:val="24"/>
          <w:szCs w:val="24"/>
        </w:rPr>
      </w:pPr>
      <w:r>
        <w:rPr>
          <w:sz w:val="24"/>
          <w:szCs w:val="24"/>
        </w:rPr>
        <w:t>Work closely with</w:t>
      </w:r>
      <w:r w:rsidR="00C8491E">
        <w:rPr>
          <w:sz w:val="24"/>
          <w:szCs w:val="24"/>
        </w:rPr>
        <w:t xml:space="preserve"> develo</w:t>
      </w:r>
      <w:r w:rsidR="009C56EE">
        <w:rPr>
          <w:sz w:val="24"/>
          <w:szCs w:val="24"/>
        </w:rPr>
        <w:t>pers to ensure functionality and testing align</w:t>
      </w:r>
      <w:r w:rsidR="00756542">
        <w:rPr>
          <w:sz w:val="24"/>
          <w:szCs w:val="24"/>
        </w:rPr>
        <w:t>s with the requirements.</w:t>
      </w:r>
    </w:p>
    <w:p w14:paraId="38C3E25D" w14:textId="74B7684A" w:rsidR="001130AA" w:rsidRPr="00AD7AF1" w:rsidRDefault="001130AA" w:rsidP="00AD7AF1">
      <w:pPr>
        <w:pStyle w:val="ListParagraph"/>
        <w:numPr>
          <w:ilvl w:val="0"/>
          <w:numId w:val="7"/>
        </w:numPr>
        <w:spacing w:after="0"/>
        <w:rPr>
          <w:sz w:val="24"/>
          <w:szCs w:val="24"/>
        </w:rPr>
      </w:pPr>
      <w:r>
        <w:rPr>
          <w:sz w:val="24"/>
          <w:szCs w:val="24"/>
        </w:rPr>
        <w:t>Testplan development usin</w:t>
      </w:r>
      <w:r w:rsidR="0070608C">
        <w:rPr>
          <w:sz w:val="24"/>
          <w:szCs w:val="24"/>
        </w:rPr>
        <w:t>g</w:t>
      </w:r>
      <w:r w:rsidR="00AD7AF1">
        <w:rPr>
          <w:sz w:val="24"/>
          <w:szCs w:val="24"/>
        </w:rPr>
        <w:t xml:space="preserve"> </w:t>
      </w:r>
      <w:r w:rsidR="00AD7AF1" w:rsidRPr="007A4DA3">
        <w:rPr>
          <w:sz w:val="24"/>
          <w:szCs w:val="24"/>
        </w:rPr>
        <w:t>Atlassian</w:t>
      </w:r>
      <w:r w:rsidR="0070608C" w:rsidRPr="00AD7AF1">
        <w:rPr>
          <w:sz w:val="24"/>
          <w:szCs w:val="24"/>
        </w:rPr>
        <w:t xml:space="preserve"> </w:t>
      </w:r>
      <w:r w:rsidR="00AD7AF1" w:rsidRPr="00AD7AF1">
        <w:rPr>
          <w:sz w:val="24"/>
          <w:szCs w:val="24"/>
        </w:rPr>
        <w:t>Confluence</w:t>
      </w:r>
      <w:r w:rsidR="00BE0D62">
        <w:rPr>
          <w:sz w:val="24"/>
          <w:szCs w:val="24"/>
        </w:rPr>
        <w:t>.</w:t>
      </w:r>
    </w:p>
    <w:p w14:paraId="3F135A0D" w14:textId="027DE7FD" w:rsidR="00385273" w:rsidRDefault="00817A08" w:rsidP="005D5EFE">
      <w:pPr>
        <w:pStyle w:val="ListParagraph"/>
        <w:numPr>
          <w:ilvl w:val="0"/>
          <w:numId w:val="1"/>
        </w:numPr>
        <w:spacing w:after="0"/>
        <w:rPr>
          <w:sz w:val="24"/>
          <w:szCs w:val="24"/>
        </w:rPr>
      </w:pPr>
      <w:r>
        <w:rPr>
          <w:sz w:val="24"/>
          <w:szCs w:val="24"/>
        </w:rPr>
        <w:t xml:space="preserve">Ticket testing and </w:t>
      </w:r>
      <w:r w:rsidR="00CE30EC">
        <w:rPr>
          <w:sz w:val="24"/>
          <w:szCs w:val="24"/>
        </w:rPr>
        <w:t>creation using GitHub and Zen</w:t>
      </w:r>
      <w:r w:rsidR="00BE0D62">
        <w:rPr>
          <w:sz w:val="24"/>
          <w:szCs w:val="24"/>
        </w:rPr>
        <w:t>H</w:t>
      </w:r>
      <w:r w:rsidR="00CE30EC">
        <w:rPr>
          <w:sz w:val="24"/>
          <w:szCs w:val="24"/>
        </w:rPr>
        <w:t xml:space="preserve">ub and linked </w:t>
      </w:r>
      <w:r w:rsidR="00BE0D62">
        <w:rPr>
          <w:sz w:val="24"/>
          <w:szCs w:val="24"/>
        </w:rPr>
        <w:t>tickets to Confluence.</w:t>
      </w:r>
    </w:p>
    <w:p w14:paraId="72F7ED9E" w14:textId="4FE26B0F" w:rsidR="00BE0D62" w:rsidRDefault="00CB72F0" w:rsidP="005D5EFE">
      <w:pPr>
        <w:pStyle w:val="ListParagraph"/>
        <w:numPr>
          <w:ilvl w:val="0"/>
          <w:numId w:val="1"/>
        </w:numPr>
        <w:spacing w:after="0"/>
        <w:rPr>
          <w:sz w:val="24"/>
          <w:szCs w:val="24"/>
        </w:rPr>
      </w:pPr>
      <w:r>
        <w:rPr>
          <w:sz w:val="24"/>
          <w:szCs w:val="24"/>
        </w:rPr>
        <w:t>Scheduling</w:t>
      </w:r>
      <w:r w:rsidR="000D14CC">
        <w:rPr>
          <w:sz w:val="24"/>
          <w:szCs w:val="24"/>
        </w:rPr>
        <w:t xml:space="preserve"> and </w:t>
      </w:r>
      <w:r w:rsidR="00112EB2">
        <w:rPr>
          <w:sz w:val="24"/>
          <w:szCs w:val="24"/>
        </w:rPr>
        <w:t>Communication</w:t>
      </w:r>
      <w:r w:rsidR="000D14CC">
        <w:rPr>
          <w:sz w:val="24"/>
          <w:szCs w:val="24"/>
        </w:rPr>
        <w:t xml:space="preserve"> on</w:t>
      </w:r>
      <w:r w:rsidR="00440B19">
        <w:rPr>
          <w:sz w:val="24"/>
          <w:szCs w:val="24"/>
        </w:rPr>
        <w:t xml:space="preserve"> Slack, </w:t>
      </w:r>
      <w:r w:rsidR="00112EB2">
        <w:rPr>
          <w:sz w:val="24"/>
          <w:szCs w:val="24"/>
        </w:rPr>
        <w:t>MS-Outlook, MS-</w:t>
      </w:r>
      <w:r w:rsidR="007732ED">
        <w:rPr>
          <w:sz w:val="24"/>
          <w:szCs w:val="24"/>
        </w:rPr>
        <w:t>Teams, MS-Calendar.</w:t>
      </w:r>
    </w:p>
    <w:p w14:paraId="638506C3" w14:textId="4FED98C6" w:rsidR="007732ED" w:rsidRDefault="006601B3" w:rsidP="005D5EFE">
      <w:pPr>
        <w:pStyle w:val="ListParagraph"/>
        <w:numPr>
          <w:ilvl w:val="0"/>
          <w:numId w:val="1"/>
        </w:numPr>
        <w:spacing w:after="0"/>
        <w:rPr>
          <w:sz w:val="24"/>
          <w:szCs w:val="24"/>
        </w:rPr>
      </w:pPr>
      <w:r>
        <w:rPr>
          <w:sz w:val="24"/>
          <w:szCs w:val="24"/>
        </w:rPr>
        <w:t>Microcontroller flashing with Ren</w:t>
      </w:r>
      <w:r w:rsidR="00D22EFB">
        <w:rPr>
          <w:sz w:val="24"/>
          <w:szCs w:val="24"/>
        </w:rPr>
        <w:t>esas.</w:t>
      </w:r>
    </w:p>
    <w:p w14:paraId="5DF38B28" w14:textId="6CFAE06F" w:rsidR="00D22EFB" w:rsidRDefault="00EF0AAC" w:rsidP="005D5EFE">
      <w:pPr>
        <w:pStyle w:val="ListParagraph"/>
        <w:numPr>
          <w:ilvl w:val="0"/>
          <w:numId w:val="1"/>
        </w:numPr>
        <w:spacing w:after="0"/>
        <w:rPr>
          <w:sz w:val="24"/>
          <w:szCs w:val="24"/>
        </w:rPr>
      </w:pPr>
      <w:r>
        <w:rPr>
          <w:sz w:val="24"/>
          <w:szCs w:val="24"/>
        </w:rPr>
        <w:t xml:space="preserve">Track </w:t>
      </w:r>
      <w:r w:rsidR="00477293">
        <w:rPr>
          <w:sz w:val="24"/>
          <w:szCs w:val="24"/>
        </w:rPr>
        <w:t>data flow among multi</w:t>
      </w:r>
      <w:r w:rsidR="00C647FD">
        <w:rPr>
          <w:sz w:val="24"/>
          <w:szCs w:val="24"/>
        </w:rPr>
        <w:t>-</w:t>
      </w:r>
      <w:r w:rsidR="00477293">
        <w:rPr>
          <w:sz w:val="24"/>
          <w:szCs w:val="24"/>
        </w:rPr>
        <w:t xml:space="preserve">board system </w:t>
      </w:r>
      <w:r w:rsidR="004B140F">
        <w:rPr>
          <w:sz w:val="24"/>
          <w:szCs w:val="24"/>
        </w:rPr>
        <w:t>using private and public ERD</w:t>
      </w:r>
      <w:r w:rsidR="00B73AF6">
        <w:rPr>
          <w:sz w:val="24"/>
          <w:szCs w:val="24"/>
        </w:rPr>
        <w:t xml:space="preserve">. </w:t>
      </w:r>
      <w:r w:rsidR="00477293">
        <w:rPr>
          <w:sz w:val="24"/>
          <w:szCs w:val="24"/>
        </w:rPr>
        <w:t>Used this data to isolate functionality and bugs.</w:t>
      </w:r>
    </w:p>
    <w:p w14:paraId="6EAE6597" w14:textId="4C96BA7F" w:rsidR="0021041B" w:rsidRDefault="00A73589" w:rsidP="005D5EFE">
      <w:pPr>
        <w:pStyle w:val="ListParagraph"/>
        <w:numPr>
          <w:ilvl w:val="0"/>
          <w:numId w:val="1"/>
        </w:numPr>
        <w:spacing w:after="0"/>
        <w:rPr>
          <w:sz w:val="24"/>
          <w:szCs w:val="24"/>
        </w:rPr>
      </w:pPr>
      <w:r>
        <w:rPr>
          <w:sz w:val="24"/>
          <w:szCs w:val="24"/>
        </w:rPr>
        <w:t>Used serial loggers</w:t>
      </w:r>
      <w:r w:rsidR="00B73488">
        <w:rPr>
          <w:sz w:val="24"/>
          <w:szCs w:val="24"/>
        </w:rPr>
        <w:t xml:space="preserve">, LabVIEW, and ApplCore to </w:t>
      </w:r>
      <w:r w:rsidR="001129EC">
        <w:rPr>
          <w:sz w:val="24"/>
          <w:szCs w:val="24"/>
        </w:rPr>
        <w:t xml:space="preserve">read </w:t>
      </w:r>
      <w:r w:rsidR="0021041B">
        <w:rPr>
          <w:sz w:val="24"/>
          <w:szCs w:val="24"/>
        </w:rPr>
        <w:t>G</w:t>
      </w:r>
      <w:r w:rsidR="001129EC">
        <w:rPr>
          <w:sz w:val="24"/>
          <w:szCs w:val="24"/>
        </w:rPr>
        <w:t>EA</w:t>
      </w:r>
      <w:r w:rsidR="0021041B">
        <w:rPr>
          <w:sz w:val="24"/>
          <w:szCs w:val="24"/>
        </w:rPr>
        <w:t xml:space="preserve">2 and </w:t>
      </w:r>
      <w:r w:rsidR="001129EC">
        <w:rPr>
          <w:sz w:val="24"/>
          <w:szCs w:val="24"/>
        </w:rPr>
        <w:t>GEA</w:t>
      </w:r>
      <w:r w:rsidR="0021041B">
        <w:rPr>
          <w:sz w:val="24"/>
          <w:szCs w:val="24"/>
        </w:rPr>
        <w:t>3</w:t>
      </w:r>
      <w:r w:rsidR="001129EC">
        <w:rPr>
          <w:sz w:val="24"/>
          <w:szCs w:val="24"/>
        </w:rPr>
        <w:t xml:space="preserve"> serial data between boards. </w:t>
      </w:r>
    </w:p>
    <w:p w14:paraId="1C3820C5" w14:textId="06170732" w:rsidR="00E54AA7" w:rsidRDefault="00795FD4" w:rsidP="009759CB">
      <w:pPr>
        <w:pStyle w:val="ListParagraph"/>
        <w:numPr>
          <w:ilvl w:val="0"/>
          <w:numId w:val="1"/>
        </w:numPr>
        <w:spacing w:after="0"/>
        <w:rPr>
          <w:sz w:val="24"/>
          <w:szCs w:val="24"/>
        </w:rPr>
      </w:pPr>
      <w:r>
        <w:rPr>
          <w:sz w:val="24"/>
          <w:szCs w:val="24"/>
        </w:rPr>
        <w:t xml:space="preserve">Regressive </w:t>
      </w:r>
      <w:r w:rsidR="00F54621">
        <w:rPr>
          <w:sz w:val="24"/>
          <w:szCs w:val="24"/>
        </w:rPr>
        <w:t xml:space="preserve">white/gray box level </w:t>
      </w:r>
      <w:r>
        <w:rPr>
          <w:sz w:val="24"/>
          <w:szCs w:val="24"/>
        </w:rPr>
        <w:t>testing of Realtek Wi-Fi and Bluetooth boards</w:t>
      </w:r>
      <w:r w:rsidR="00210781">
        <w:rPr>
          <w:sz w:val="24"/>
          <w:szCs w:val="24"/>
        </w:rPr>
        <w:t xml:space="preserve">. This included: Logging, creating </w:t>
      </w:r>
      <w:r w:rsidR="004C5264">
        <w:rPr>
          <w:sz w:val="24"/>
          <w:szCs w:val="24"/>
        </w:rPr>
        <w:t xml:space="preserve">test plans, </w:t>
      </w:r>
      <w:r w:rsidR="00E37B22">
        <w:rPr>
          <w:sz w:val="24"/>
          <w:szCs w:val="24"/>
        </w:rPr>
        <w:t xml:space="preserve">flashing by OTA and Ameba, </w:t>
      </w:r>
      <w:r w:rsidR="00F54621">
        <w:rPr>
          <w:sz w:val="24"/>
          <w:szCs w:val="24"/>
        </w:rPr>
        <w:t xml:space="preserve">and </w:t>
      </w:r>
      <w:r w:rsidR="00F453A4">
        <w:rPr>
          <w:sz w:val="24"/>
          <w:szCs w:val="24"/>
        </w:rPr>
        <w:t xml:space="preserve">creating solutions for </w:t>
      </w:r>
      <w:r w:rsidR="00C81E26">
        <w:rPr>
          <w:sz w:val="24"/>
          <w:szCs w:val="24"/>
        </w:rPr>
        <w:t>mock functionality</w:t>
      </w:r>
      <w:r w:rsidR="00F54621">
        <w:rPr>
          <w:sz w:val="24"/>
          <w:szCs w:val="24"/>
        </w:rPr>
        <w:t>.</w:t>
      </w:r>
    </w:p>
    <w:p w14:paraId="7E9ADAF5" w14:textId="4BB60452" w:rsidR="0088571C" w:rsidRDefault="0088571C" w:rsidP="009759CB">
      <w:pPr>
        <w:pStyle w:val="ListParagraph"/>
        <w:numPr>
          <w:ilvl w:val="0"/>
          <w:numId w:val="1"/>
        </w:numPr>
        <w:spacing w:after="0"/>
        <w:rPr>
          <w:sz w:val="24"/>
          <w:szCs w:val="24"/>
        </w:rPr>
      </w:pPr>
      <w:r>
        <w:rPr>
          <w:sz w:val="24"/>
          <w:szCs w:val="24"/>
        </w:rPr>
        <w:t>Collaborate with de</w:t>
      </w:r>
      <w:r w:rsidR="009433C7">
        <w:rPr>
          <w:sz w:val="24"/>
          <w:szCs w:val="24"/>
        </w:rPr>
        <w:t xml:space="preserve">velopers to create testing solutions for a novel competitive collaboration project for </w:t>
      </w:r>
      <w:r w:rsidR="00C20573">
        <w:rPr>
          <w:sz w:val="24"/>
          <w:szCs w:val="24"/>
        </w:rPr>
        <w:t xml:space="preserve">Advantium. This includes </w:t>
      </w:r>
      <w:r w:rsidR="007D0B27">
        <w:rPr>
          <w:sz w:val="24"/>
          <w:szCs w:val="24"/>
        </w:rPr>
        <w:t xml:space="preserve">solutions </w:t>
      </w:r>
      <w:r w:rsidR="00C705E5">
        <w:rPr>
          <w:sz w:val="24"/>
          <w:szCs w:val="24"/>
        </w:rPr>
        <w:t xml:space="preserve">for how to </w:t>
      </w:r>
      <w:r w:rsidR="00151753">
        <w:rPr>
          <w:sz w:val="24"/>
          <w:szCs w:val="24"/>
        </w:rPr>
        <w:t>distinguish</w:t>
      </w:r>
      <w:r w:rsidR="00C705E5">
        <w:rPr>
          <w:sz w:val="24"/>
          <w:szCs w:val="24"/>
        </w:rPr>
        <w:t xml:space="preserve"> bugs in the competitor’s </w:t>
      </w:r>
      <w:r w:rsidR="00151753">
        <w:rPr>
          <w:sz w:val="24"/>
          <w:szCs w:val="24"/>
        </w:rPr>
        <w:t>portion of the project from ours.</w:t>
      </w:r>
    </w:p>
    <w:p w14:paraId="10068556" w14:textId="3D22AE72" w:rsidR="00D706D2" w:rsidRDefault="003D000E" w:rsidP="009759CB">
      <w:pPr>
        <w:pStyle w:val="ListParagraph"/>
        <w:numPr>
          <w:ilvl w:val="0"/>
          <w:numId w:val="1"/>
        </w:numPr>
        <w:spacing w:after="0"/>
        <w:rPr>
          <w:sz w:val="24"/>
          <w:szCs w:val="24"/>
        </w:rPr>
      </w:pPr>
      <w:r>
        <w:rPr>
          <w:sz w:val="24"/>
          <w:szCs w:val="24"/>
        </w:rPr>
        <w:t>Participated</w:t>
      </w:r>
      <w:r w:rsidR="00D706D2">
        <w:rPr>
          <w:sz w:val="24"/>
          <w:szCs w:val="24"/>
        </w:rPr>
        <w:t xml:space="preserve"> in t</w:t>
      </w:r>
      <w:r>
        <w:rPr>
          <w:sz w:val="24"/>
          <w:szCs w:val="24"/>
        </w:rPr>
        <w:t xml:space="preserve">he redesign of Advantium loadbox to include </w:t>
      </w:r>
      <w:r w:rsidR="00A909B4">
        <w:rPr>
          <w:sz w:val="24"/>
          <w:szCs w:val="24"/>
        </w:rPr>
        <w:t xml:space="preserve">more comprehensive functionality testing of the </w:t>
      </w:r>
      <w:r w:rsidR="000132E1">
        <w:rPr>
          <w:sz w:val="24"/>
          <w:szCs w:val="24"/>
        </w:rPr>
        <w:t xml:space="preserve">product </w:t>
      </w:r>
      <w:r w:rsidR="008A2C96">
        <w:rPr>
          <w:sz w:val="24"/>
          <w:szCs w:val="24"/>
        </w:rPr>
        <w:t>and</w:t>
      </w:r>
      <w:r w:rsidR="000132E1">
        <w:rPr>
          <w:sz w:val="24"/>
          <w:szCs w:val="24"/>
        </w:rPr>
        <w:t xml:space="preserve"> design the loadbox to be used across multiple generations of Advantium projects</w:t>
      </w:r>
      <w:r w:rsidR="002C0829">
        <w:rPr>
          <w:sz w:val="24"/>
          <w:szCs w:val="24"/>
        </w:rPr>
        <w:t>.</w:t>
      </w:r>
    </w:p>
    <w:p w14:paraId="06D700B7" w14:textId="3F28848F" w:rsidR="0019544D" w:rsidRDefault="0019544D" w:rsidP="0019544D">
      <w:pPr>
        <w:pStyle w:val="ListParagraph"/>
        <w:numPr>
          <w:ilvl w:val="0"/>
          <w:numId w:val="1"/>
        </w:numPr>
        <w:spacing w:after="0" w:line="256" w:lineRule="auto"/>
        <w:rPr>
          <w:sz w:val="24"/>
          <w:szCs w:val="24"/>
        </w:rPr>
      </w:pPr>
      <w:r>
        <w:rPr>
          <w:sz w:val="24"/>
          <w:szCs w:val="24"/>
        </w:rPr>
        <w:t xml:space="preserve">Manual testing on software to make sure that the touch screen display changes were properly updated with the latest software version via OTA and ensured that the touch to the display interacted and responded how it was intended with the UI. </w:t>
      </w:r>
    </w:p>
    <w:p w14:paraId="0AF93436" w14:textId="61D1CA8F" w:rsidR="002A3B8A" w:rsidRPr="002A3B8A" w:rsidRDefault="002A3B8A" w:rsidP="0019544D">
      <w:pPr>
        <w:pStyle w:val="ListParagraph"/>
        <w:numPr>
          <w:ilvl w:val="0"/>
          <w:numId w:val="1"/>
        </w:numPr>
        <w:spacing w:after="0" w:line="256" w:lineRule="auto"/>
        <w:rPr>
          <w:sz w:val="24"/>
          <w:szCs w:val="24"/>
        </w:rPr>
      </w:pPr>
      <w:r>
        <w:rPr>
          <w:sz w:val="24"/>
          <w:szCs w:val="24"/>
        </w:rPr>
        <w:t xml:space="preserve">Manual testing </w:t>
      </w:r>
      <w:r w:rsidR="00691E03">
        <w:rPr>
          <w:sz w:val="24"/>
          <w:szCs w:val="24"/>
        </w:rPr>
        <w:t>Wi-Fi</w:t>
      </w:r>
      <w:r w:rsidR="00626CD2">
        <w:rPr>
          <w:sz w:val="24"/>
          <w:szCs w:val="24"/>
        </w:rPr>
        <w:t xml:space="preserve"> functionality on both </w:t>
      </w:r>
      <w:r w:rsidR="009D4A06">
        <w:rPr>
          <w:sz w:val="24"/>
          <w:szCs w:val="24"/>
        </w:rPr>
        <w:t>i</w:t>
      </w:r>
      <w:r w:rsidR="00626CD2">
        <w:rPr>
          <w:sz w:val="24"/>
          <w:szCs w:val="24"/>
        </w:rPr>
        <w:t xml:space="preserve">OS and Android </w:t>
      </w:r>
      <w:r w:rsidR="009D4A06">
        <w:rPr>
          <w:sz w:val="24"/>
          <w:szCs w:val="24"/>
        </w:rPr>
        <w:t>tablets.</w:t>
      </w:r>
    </w:p>
    <w:p w14:paraId="67CCEE60" w14:textId="77777777" w:rsidR="009759CB" w:rsidRPr="009759CB" w:rsidRDefault="009759CB" w:rsidP="009759CB">
      <w:pPr>
        <w:spacing w:after="0"/>
        <w:rPr>
          <w:sz w:val="24"/>
          <w:szCs w:val="24"/>
        </w:rPr>
      </w:pPr>
    </w:p>
    <w:p w14:paraId="7AA56246" w14:textId="77777777" w:rsidR="00385273" w:rsidRPr="00385273" w:rsidRDefault="00385273" w:rsidP="00385273">
      <w:pPr>
        <w:spacing w:after="0"/>
        <w:rPr>
          <w:sz w:val="24"/>
          <w:szCs w:val="24"/>
        </w:rPr>
      </w:pPr>
    </w:p>
    <w:p w14:paraId="18F2AE9C" w14:textId="2C2C3B10" w:rsidR="00946903" w:rsidRPr="00946903" w:rsidRDefault="00D53189" w:rsidP="00946903">
      <w:pPr>
        <w:spacing w:after="0"/>
        <w:rPr>
          <w:sz w:val="24"/>
          <w:szCs w:val="24"/>
        </w:rPr>
      </w:pPr>
      <w:r>
        <w:rPr>
          <w:sz w:val="24"/>
          <w:szCs w:val="24"/>
        </w:rPr>
        <w:t>Accomplishments</w:t>
      </w:r>
      <w:r w:rsidR="00946903">
        <w:rPr>
          <w:sz w:val="24"/>
          <w:szCs w:val="24"/>
        </w:rPr>
        <w:t>:</w:t>
      </w:r>
    </w:p>
    <w:p w14:paraId="09C7B257" w14:textId="71E0731E" w:rsidR="005D5EFE" w:rsidRDefault="00FB6806" w:rsidP="005D5EFE">
      <w:pPr>
        <w:pStyle w:val="ListParagraph"/>
        <w:numPr>
          <w:ilvl w:val="0"/>
          <w:numId w:val="1"/>
        </w:numPr>
        <w:spacing w:after="0"/>
        <w:rPr>
          <w:sz w:val="24"/>
          <w:szCs w:val="24"/>
        </w:rPr>
      </w:pPr>
      <w:r>
        <w:rPr>
          <w:sz w:val="24"/>
          <w:szCs w:val="24"/>
        </w:rPr>
        <w:t xml:space="preserve">Developed </w:t>
      </w:r>
      <w:r w:rsidR="00A3031D">
        <w:rPr>
          <w:sz w:val="24"/>
          <w:szCs w:val="24"/>
        </w:rPr>
        <w:t xml:space="preserve">instructions for </w:t>
      </w:r>
      <w:r w:rsidR="00E061D2">
        <w:rPr>
          <w:sz w:val="24"/>
          <w:szCs w:val="24"/>
        </w:rPr>
        <w:t>reimagining</w:t>
      </w:r>
      <w:r w:rsidR="00354667">
        <w:rPr>
          <w:sz w:val="24"/>
          <w:szCs w:val="24"/>
        </w:rPr>
        <w:t>/Flashing</w:t>
      </w:r>
      <w:r w:rsidR="00E061D2">
        <w:rPr>
          <w:sz w:val="24"/>
          <w:szCs w:val="24"/>
        </w:rPr>
        <w:t xml:space="preserve"> Combo Modules</w:t>
      </w:r>
      <w:r w:rsidR="00576AC6">
        <w:rPr>
          <w:sz w:val="24"/>
          <w:szCs w:val="24"/>
        </w:rPr>
        <w:t xml:space="preserve"> </w:t>
      </w:r>
      <w:r w:rsidR="00F31702">
        <w:rPr>
          <w:sz w:val="24"/>
          <w:szCs w:val="24"/>
        </w:rPr>
        <w:t xml:space="preserve">a combination of serial logging app and a </w:t>
      </w:r>
      <w:r w:rsidR="008E3A4A">
        <w:rPr>
          <w:sz w:val="24"/>
          <w:szCs w:val="24"/>
        </w:rPr>
        <w:t xml:space="preserve">Flashing program. The Instructions than became the official document used by several departments for </w:t>
      </w:r>
      <w:r w:rsidR="00737797">
        <w:rPr>
          <w:sz w:val="24"/>
          <w:szCs w:val="24"/>
        </w:rPr>
        <w:t>conducting flashing protocol.</w:t>
      </w:r>
    </w:p>
    <w:p w14:paraId="407E09D3" w14:textId="0A54B1D6" w:rsidR="00737797" w:rsidRDefault="000E02EE" w:rsidP="005D5EFE">
      <w:pPr>
        <w:pStyle w:val="ListParagraph"/>
        <w:numPr>
          <w:ilvl w:val="0"/>
          <w:numId w:val="1"/>
        </w:numPr>
        <w:spacing w:after="0"/>
        <w:rPr>
          <w:sz w:val="24"/>
          <w:szCs w:val="24"/>
        </w:rPr>
      </w:pPr>
      <w:r>
        <w:rPr>
          <w:sz w:val="24"/>
          <w:szCs w:val="24"/>
        </w:rPr>
        <w:t xml:space="preserve">Developed </w:t>
      </w:r>
      <w:r w:rsidR="00671566">
        <w:rPr>
          <w:sz w:val="24"/>
          <w:szCs w:val="24"/>
        </w:rPr>
        <w:t xml:space="preserve">documentation and relevant instructions for </w:t>
      </w:r>
      <w:r w:rsidR="005B1DCE">
        <w:rPr>
          <w:sz w:val="24"/>
          <w:szCs w:val="24"/>
        </w:rPr>
        <w:t>logging serial data using logging apps and purpose made breakout boards</w:t>
      </w:r>
      <w:r w:rsidR="001B07BC">
        <w:rPr>
          <w:sz w:val="24"/>
          <w:szCs w:val="24"/>
        </w:rPr>
        <w:t>.</w:t>
      </w:r>
    </w:p>
    <w:p w14:paraId="33BD9047" w14:textId="081F0694" w:rsidR="001B07BC" w:rsidRDefault="002416DD" w:rsidP="005D5EFE">
      <w:pPr>
        <w:pStyle w:val="ListParagraph"/>
        <w:numPr>
          <w:ilvl w:val="0"/>
          <w:numId w:val="1"/>
        </w:numPr>
        <w:spacing w:after="0"/>
        <w:rPr>
          <w:sz w:val="24"/>
          <w:szCs w:val="24"/>
        </w:rPr>
      </w:pPr>
      <w:r>
        <w:rPr>
          <w:sz w:val="24"/>
          <w:szCs w:val="24"/>
        </w:rPr>
        <w:t>Helped develop a new</w:t>
      </w:r>
      <w:r w:rsidR="00890156">
        <w:rPr>
          <w:sz w:val="24"/>
          <w:szCs w:val="24"/>
        </w:rPr>
        <w:t xml:space="preserve"> dynamic</w:t>
      </w:r>
      <w:r>
        <w:rPr>
          <w:sz w:val="24"/>
          <w:szCs w:val="24"/>
        </w:rPr>
        <w:t xml:space="preserve"> loadbox</w:t>
      </w:r>
      <w:r w:rsidR="00A80F0A">
        <w:rPr>
          <w:sz w:val="24"/>
          <w:szCs w:val="24"/>
        </w:rPr>
        <w:t xml:space="preserve"> design </w:t>
      </w:r>
      <w:r w:rsidR="00890156">
        <w:rPr>
          <w:sz w:val="24"/>
          <w:szCs w:val="24"/>
        </w:rPr>
        <w:t>to work with all</w:t>
      </w:r>
      <w:r w:rsidR="00A80F0A">
        <w:rPr>
          <w:sz w:val="24"/>
          <w:szCs w:val="24"/>
        </w:rPr>
        <w:t xml:space="preserve"> Advantium pro</w:t>
      </w:r>
      <w:r w:rsidR="00890156">
        <w:rPr>
          <w:sz w:val="24"/>
          <w:szCs w:val="24"/>
        </w:rPr>
        <w:t>ducts</w:t>
      </w:r>
      <w:r w:rsidR="007B47F9">
        <w:rPr>
          <w:sz w:val="24"/>
          <w:szCs w:val="24"/>
        </w:rPr>
        <w:t xml:space="preserve">. This included: </w:t>
      </w:r>
      <w:r w:rsidR="00B4490A">
        <w:rPr>
          <w:sz w:val="24"/>
          <w:szCs w:val="24"/>
        </w:rPr>
        <w:t>Verifying DAQ pin mapping,</w:t>
      </w:r>
      <w:r w:rsidR="00311255">
        <w:rPr>
          <w:sz w:val="24"/>
          <w:szCs w:val="24"/>
        </w:rPr>
        <w:t xml:space="preserve"> </w:t>
      </w:r>
    </w:p>
    <w:p w14:paraId="309F6032" w14:textId="30420F9B" w:rsidR="00BF1243" w:rsidRDefault="0072287A" w:rsidP="00BF1243">
      <w:pPr>
        <w:pStyle w:val="ListParagraph"/>
        <w:numPr>
          <w:ilvl w:val="0"/>
          <w:numId w:val="1"/>
        </w:numPr>
        <w:spacing w:after="0"/>
        <w:rPr>
          <w:sz w:val="24"/>
          <w:szCs w:val="24"/>
        </w:rPr>
      </w:pPr>
      <w:r>
        <w:rPr>
          <w:sz w:val="24"/>
          <w:szCs w:val="24"/>
        </w:rPr>
        <w:t>D</w:t>
      </w:r>
      <w:r w:rsidR="00AA0241">
        <w:rPr>
          <w:sz w:val="24"/>
          <w:szCs w:val="24"/>
        </w:rPr>
        <w:t xml:space="preserve">evelopment of QA </w:t>
      </w:r>
      <w:r w:rsidR="00ED760F">
        <w:rPr>
          <w:sz w:val="24"/>
          <w:szCs w:val="24"/>
        </w:rPr>
        <w:t xml:space="preserve">test strategies for </w:t>
      </w:r>
      <w:r w:rsidR="00EB78C7">
        <w:rPr>
          <w:sz w:val="24"/>
          <w:szCs w:val="24"/>
        </w:rPr>
        <w:t>competitive collaborat</w:t>
      </w:r>
      <w:r w:rsidR="00B75A56">
        <w:rPr>
          <w:sz w:val="24"/>
          <w:szCs w:val="24"/>
        </w:rPr>
        <w:t>ive products</w:t>
      </w:r>
      <w:r w:rsidR="007E7098">
        <w:rPr>
          <w:sz w:val="24"/>
          <w:szCs w:val="24"/>
        </w:rPr>
        <w:t xml:space="preserve">. Including bug isolation strategies on the </w:t>
      </w:r>
      <w:r w:rsidR="00F7780A">
        <w:rPr>
          <w:sz w:val="24"/>
          <w:szCs w:val="24"/>
        </w:rPr>
        <w:t>A</w:t>
      </w:r>
      <w:r w:rsidR="007E7098">
        <w:rPr>
          <w:sz w:val="24"/>
          <w:szCs w:val="24"/>
        </w:rPr>
        <w:t xml:space="preserve">dvantium which the </w:t>
      </w:r>
      <w:r w:rsidR="00E761AF">
        <w:rPr>
          <w:sz w:val="24"/>
          <w:szCs w:val="24"/>
        </w:rPr>
        <w:t>competitor owned the MC and GE controlled the UI.</w:t>
      </w:r>
    </w:p>
    <w:p w14:paraId="2A955FCF" w14:textId="4E7DC30C" w:rsidR="00BF1243" w:rsidRPr="00BF1243" w:rsidRDefault="003817DB" w:rsidP="00BF1243">
      <w:pPr>
        <w:pStyle w:val="ListParagraph"/>
        <w:numPr>
          <w:ilvl w:val="0"/>
          <w:numId w:val="1"/>
        </w:numPr>
        <w:spacing w:after="0"/>
        <w:rPr>
          <w:sz w:val="24"/>
          <w:szCs w:val="24"/>
        </w:rPr>
      </w:pPr>
      <w:r>
        <w:rPr>
          <w:sz w:val="24"/>
          <w:szCs w:val="24"/>
        </w:rPr>
        <w:t xml:space="preserve">Developed a board ID </w:t>
      </w:r>
      <w:r w:rsidR="0000719B">
        <w:rPr>
          <w:sz w:val="24"/>
          <w:szCs w:val="24"/>
        </w:rPr>
        <w:t xml:space="preserve">quick reference page on </w:t>
      </w:r>
      <w:r w:rsidR="00AF3091">
        <w:rPr>
          <w:sz w:val="24"/>
          <w:szCs w:val="24"/>
        </w:rPr>
        <w:t>confluence that can be used to ID boards from multiply generations and give</w:t>
      </w:r>
      <w:r w:rsidR="00D656DA">
        <w:rPr>
          <w:sz w:val="24"/>
          <w:szCs w:val="24"/>
        </w:rPr>
        <w:t xml:space="preserve"> useful information </w:t>
      </w:r>
      <w:r w:rsidR="00BF4E61">
        <w:rPr>
          <w:sz w:val="24"/>
          <w:szCs w:val="24"/>
        </w:rPr>
        <w:t>like</w:t>
      </w:r>
      <w:r w:rsidR="003A47E4">
        <w:rPr>
          <w:sz w:val="24"/>
          <w:szCs w:val="24"/>
        </w:rPr>
        <w:t xml:space="preserve"> board history and application, how to positively ID, </w:t>
      </w:r>
      <w:r w:rsidR="008A2C96">
        <w:rPr>
          <w:sz w:val="24"/>
          <w:szCs w:val="24"/>
        </w:rPr>
        <w:t>use cases, and links to necessary instructions or information.</w:t>
      </w:r>
      <w:r w:rsidR="00D656DA">
        <w:rPr>
          <w:sz w:val="24"/>
          <w:szCs w:val="24"/>
        </w:rPr>
        <w:t xml:space="preserve"> </w:t>
      </w:r>
    </w:p>
    <w:p w14:paraId="6D5ECAF6" w14:textId="77777777" w:rsidR="007F3A37" w:rsidRDefault="007F3A37" w:rsidP="007F3A37">
      <w:pPr>
        <w:spacing w:after="0"/>
        <w:rPr>
          <w:sz w:val="24"/>
          <w:szCs w:val="24"/>
        </w:rPr>
      </w:pPr>
    </w:p>
    <w:p w14:paraId="78487D68" w14:textId="77777777" w:rsidR="007F3A37" w:rsidRPr="007F3A37" w:rsidRDefault="007F3A37" w:rsidP="007F3A37">
      <w:pPr>
        <w:spacing w:after="0"/>
        <w:rPr>
          <w:sz w:val="24"/>
          <w:szCs w:val="24"/>
        </w:rPr>
      </w:pPr>
    </w:p>
    <w:p w14:paraId="3066D1D4" w14:textId="343EE2BE" w:rsidR="00BF1243" w:rsidRPr="00BF1243" w:rsidRDefault="007F3A37" w:rsidP="00BF1243">
      <w:pPr>
        <w:spacing w:after="0"/>
        <w:rPr>
          <w:sz w:val="24"/>
          <w:szCs w:val="24"/>
        </w:rPr>
      </w:pPr>
      <w:r>
        <w:rPr>
          <w:sz w:val="24"/>
          <w:szCs w:val="24"/>
        </w:rPr>
        <w:t xml:space="preserve">Tools and </w:t>
      </w:r>
      <w:r w:rsidR="00545F88">
        <w:rPr>
          <w:sz w:val="24"/>
          <w:szCs w:val="24"/>
        </w:rPr>
        <w:t>Skills</w:t>
      </w:r>
      <w:r w:rsidR="00E505D5">
        <w:rPr>
          <w:sz w:val="24"/>
          <w:szCs w:val="24"/>
        </w:rPr>
        <w:t xml:space="preserve"> (Soft &amp; Hard Skills)</w:t>
      </w:r>
      <w:r w:rsidRPr="007F3A37">
        <w:rPr>
          <w:sz w:val="24"/>
          <w:szCs w:val="24"/>
        </w:rPr>
        <w:t>:</w:t>
      </w:r>
    </w:p>
    <w:p w14:paraId="738C7CA4" w14:textId="77777777" w:rsidR="00BF1243" w:rsidRDefault="00BF1243" w:rsidP="00BF1243">
      <w:pPr>
        <w:pStyle w:val="ListParagraph"/>
        <w:numPr>
          <w:ilvl w:val="0"/>
          <w:numId w:val="1"/>
        </w:numPr>
        <w:spacing w:after="0"/>
        <w:rPr>
          <w:sz w:val="24"/>
          <w:szCs w:val="24"/>
        </w:rPr>
      </w:pPr>
      <w:r>
        <w:rPr>
          <w:sz w:val="24"/>
          <w:szCs w:val="24"/>
        </w:rPr>
        <w:t>T</w:t>
      </w:r>
      <w:r w:rsidRPr="002B4764">
        <w:rPr>
          <w:sz w:val="24"/>
          <w:szCs w:val="24"/>
        </w:rPr>
        <w:t>icket Management: GitHub, ZenHub</w:t>
      </w:r>
    </w:p>
    <w:p w14:paraId="27036AAC" w14:textId="2B224FE0" w:rsidR="00BF1243" w:rsidRDefault="00EC2608" w:rsidP="00BF1243">
      <w:pPr>
        <w:pStyle w:val="ListParagraph"/>
        <w:numPr>
          <w:ilvl w:val="0"/>
          <w:numId w:val="1"/>
        </w:numPr>
        <w:spacing w:after="0"/>
        <w:rPr>
          <w:sz w:val="24"/>
          <w:szCs w:val="24"/>
        </w:rPr>
      </w:pPr>
      <w:r>
        <w:rPr>
          <w:sz w:val="24"/>
          <w:szCs w:val="24"/>
        </w:rPr>
        <w:t>Testplan</w:t>
      </w:r>
      <w:r w:rsidR="002E1BC3">
        <w:rPr>
          <w:sz w:val="24"/>
          <w:szCs w:val="24"/>
        </w:rPr>
        <w:t xml:space="preserve"> Development: </w:t>
      </w:r>
      <w:r w:rsidR="00EB45F9">
        <w:rPr>
          <w:sz w:val="24"/>
          <w:szCs w:val="24"/>
        </w:rPr>
        <w:t xml:space="preserve">Cloud </w:t>
      </w:r>
      <w:r w:rsidR="00EB45F9" w:rsidRPr="007A4DA3">
        <w:rPr>
          <w:sz w:val="24"/>
          <w:szCs w:val="24"/>
        </w:rPr>
        <w:t>Atlassian</w:t>
      </w:r>
      <w:r w:rsidR="00EB45F9" w:rsidRPr="00AD7AF1">
        <w:rPr>
          <w:sz w:val="24"/>
          <w:szCs w:val="24"/>
        </w:rPr>
        <w:t xml:space="preserve"> Confluence</w:t>
      </w:r>
    </w:p>
    <w:p w14:paraId="791FF60A" w14:textId="50FCDC3A" w:rsidR="008D6EE7" w:rsidRDefault="00C20CB5" w:rsidP="00BF1243">
      <w:pPr>
        <w:pStyle w:val="ListParagraph"/>
        <w:numPr>
          <w:ilvl w:val="0"/>
          <w:numId w:val="1"/>
        </w:numPr>
        <w:spacing w:after="0"/>
        <w:rPr>
          <w:sz w:val="24"/>
          <w:szCs w:val="24"/>
        </w:rPr>
      </w:pPr>
      <w:r>
        <w:rPr>
          <w:sz w:val="24"/>
          <w:szCs w:val="24"/>
        </w:rPr>
        <w:t xml:space="preserve">Android </w:t>
      </w:r>
      <w:r w:rsidR="0040424B">
        <w:rPr>
          <w:sz w:val="24"/>
          <w:szCs w:val="24"/>
        </w:rPr>
        <w:t xml:space="preserve">SBC Flashing - </w:t>
      </w:r>
      <w:r w:rsidR="008D6EE7">
        <w:rPr>
          <w:sz w:val="24"/>
          <w:szCs w:val="24"/>
        </w:rPr>
        <w:t>Android Studios</w:t>
      </w:r>
      <w:r w:rsidR="0040424B">
        <w:rPr>
          <w:sz w:val="24"/>
          <w:szCs w:val="24"/>
        </w:rPr>
        <w:t xml:space="preserve"> </w:t>
      </w:r>
    </w:p>
    <w:p w14:paraId="0D681AD6" w14:textId="49DCEC30" w:rsidR="00C20CB5" w:rsidRDefault="00B66F55" w:rsidP="00BF1243">
      <w:pPr>
        <w:pStyle w:val="ListParagraph"/>
        <w:numPr>
          <w:ilvl w:val="0"/>
          <w:numId w:val="1"/>
        </w:numPr>
        <w:spacing w:after="0"/>
        <w:rPr>
          <w:sz w:val="24"/>
          <w:szCs w:val="24"/>
        </w:rPr>
      </w:pPr>
      <w:r>
        <w:rPr>
          <w:sz w:val="24"/>
          <w:szCs w:val="24"/>
        </w:rPr>
        <w:lastRenderedPageBreak/>
        <w:t xml:space="preserve">SBC </w:t>
      </w:r>
      <w:r w:rsidR="00473F1D">
        <w:rPr>
          <w:sz w:val="24"/>
          <w:szCs w:val="24"/>
        </w:rPr>
        <w:t>Flashing – Command Line</w:t>
      </w:r>
      <w:r w:rsidR="00EA796F">
        <w:rPr>
          <w:sz w:val="24"/>
          <w:szCs w:val="24"/>
        </w:rPr>
        <w:t>, CoolTerm</w:t>
      </w:r>
    </w:p>
    <w:p w14:paraId="45969DD9" w14:textId="48BFCAF3" w:rsidR="008D6EE7" w:rsidRDefault="001407BC" w:rsidP="00BF1243">
      <w:pPr>
        <w:pStyle w:val="ListParagraph"/>
        <w:numPr>
          <w:ilvl w:val="0"/>
          <w:numId w:val="1"/>
        </w:numPr>
        <w:spacing w:after="0"/>
        <w:rPr>
          <w:sz w:val="24"/>
          <w:szCs w:val="24"/>
        </w:rPr>
      </w:pPr>
      <w:r>
        <w:rPr>
          <w:sz w:val="24"/>
          <w:szCs w:val="24"/>
        </w:rPr>
        <w:t>M</w:t>
      </w:r>
      <w:r w:rsidR="006B49CA">
        <w:rPr>
          <w:sz w:val="24"/>
          <w:szCs w:val="24"/>
        </w:rPr>
        <w:t>C Flasher – Renesas Flash Programmer</w:t>
      </w:r>
      <w:r w:rsidR="0018709C">
        <w:rPr>
          <w:sz w:val="24"/>
          <w:szCs w:val="24"/>
        </w:rPr>
        <w:t>, Ameba</w:t>
      </w:r>
    </w:p>
    <w:p w14:paraId="0A474668" w14:textId="2E0177EA" w:rsidR="006B49CA" w:rsidRDefault="002D6F47" w:rsidP="00BF1243">
      <w:pPr>
        <w:pStyle w:val="ListParagraph"/>
        <w:numPr>
          <w:ilvl w:val="0"/>
          <w:numId w:val="1"/>
        </w:numPr>
        <w:spacing w:after="0"/>
        <w:rPr>
          <w:sz w:val="24"/>
          <w:szCs w:val="24"/>
        </w:rPr>
      </w:pPr>
      <w:r>
        <w:rPr>
          <w:sz w:val="24"/>
          <w:szCs w:val="24"/>
        </w:rPr>
        <w:t>Serial Logging – CoolTerm</w:t>
      </w:r>
      <w:r w:rsidR="002848C6">
        <w:rPr>
          <w:sz w:val="24"/>
          <w:szCs w:val="24"/>
        </w:rPr>
        <w:t>, Command Line, Android Studio</w:t>
      </w:r>
    </w:p>
    <w:p w14:paraId="12ED8437" w14:textId="5D378F57" w:rsidR="002D6F47" w:rsidRDefault="009A2E8A" w:rsidP="00BF1243">
      <w:pPr>
        <w:pStyle w:val="ListParagraph"/>
        <w:numPr>
          <w:ilvl w:val="0"/>
          <w:numId w:val="1"/>
        </w:numPr>
        <w:spacing w:after="0"/>
        <w:rPr>
          <w:sz w:val="24"/>
          <w:szCs w:val="24"/>
        </w:rPr>
      </w:pPr>
      <w:r>
        <w:rPr>
          <w:sz w:val="24"/>
          <w:szCs w:val="24"/>
        </w:rPr>
        <w:t>OTA Flashing</w:t>
      </w:r>
    </w:p>
    <w:p w14:paraId="73A39432" w14:textId="658B72FB" w:rsidR="00D52408" w:rsidRDefault="00BF65B6" w:rsidP="00BF1243">
      <w:pPr>
        <w:pStyle w:val="ListParagraph"/>
        <w:numPr>
          <w:ilvl w:val="0"/>
          <w:numId w:val="1"/>
        </w:numPr>
        <w:spacing w:after="0"/>
        <w:rPr>
          <w:sz w:val="24"/>
          <w:szCs w:val="24"/>
        </w:rPr>
      </w:pPr>
      <w:r>
        <w:rPr>
          <w:sz w:val="24"/>
          <w:szCs w:val="24"/>
        </w:rPr>
        <w:t>Ab</w:t>
      </w:r>
      <w:r w:rsidR="00380A33">
        <w:rPr>
          <w:sz w:val="24"/>
          <w:szCs w:val="24"/>
        </w:rPr>
        <w:t>ility to Read CAD Schematics</w:t>
      </w:r>
      <w:r w:rsidR="00541397">
        <w:rPr>
          <w:sz w:val="24"/>
          <w:szCs w:val="24"/>
        </w:rPr>
        <w:t xml:space="preserve"> (Wiring and Board diagrams)</w:t>
      </w:r>
    </w:p>
    <w:p w14:paraId="7232DA45" w14:textId="3DB24718" w:rsidR="00A16B48" w:rsidRPr="00E505D5" w:rsidRDefault="00A16B48" w:rsidP="00BF1243">
      <w:pPr>
        <w:pStyle w:val="ListParagraph"/>
        <w:numPr>
          <w:ilvl w:val="0"/>
          <w:numId w:val="1"/>
        </w:numPr>
        <w:spacing w:after="0"/>
        <w:rPr>
          <w:rFonts w:cstheme="minorHAnsi"/>
          <w:sz w:val="24"/>
          <w:szCs w:val="24"/>
        </w:rPr>
      </w:pPr>
      <w:r w:rsidRPr="00E505D5">
        <w:rPr>
          <w:rFonts w:cstheme="minorHAnsi"/>
          <w:color w:val="000000"/>
          <w:sz w:val="24"/>
          <w:szCs w:val="24"/>
          <w:shd w:val="clear" w:color="auto" w:fill="FFFFFF"/>
        </w:rPr>
        <w:t>Experience working in a Scrum Environment</w:t>
      </w:r>
    </w:p>
    <w:p w14:paraId="685E34C7" w14:textId="71851BA8" w:rsidR="00A16B48" w:rsidRPr="00E505D5" w:rsidRDefault="008C276F" w:rsidP="00BF1243">
      <w:pPr>
        <w:pStyle w:val="ListParagraph"/>
        <w:numPr>
          <w:ilvl w:val="0"/>
          <w:numId w:val="1"/>
        </w:numPr>
        <w:spacing w:after="0"/>
        <w:rPr>
          <w:rFonts w:cstheme="minorHAnsi"/>
          <w:sz w:val="24"/>
          <w:szCs w:val="24"/>
        </w:rPr>
      </w:pPr>
      <w:r w:rsidRPr="00E505D5">
        <w:rPr>
          <w:rFonts w:cstheme="minorHAnsi"/>
          <w:color w:val="000000"/>
          <w:sz w:val="24"/>
          <w:szCs w:val="24"/>
          <w:shd w:val="clear" w:color="auto" w:fill="FFFFFF"/>
        </w:rPr>
        <w:t xml:space="preserve">Excellent analytical and troubleshooting </w:t>
      </w:r>
      <w:r w:rsidR="00144D34" w:rsidRPr="00E505D5">
        <w:rPr>
          <w:rFonts w:cstheme="minorHAnsi"/>
          <w:color w:val="000000"/>
          <w:sz w:val="24"/>
          <w:szCs w:val="24"/>
          <w:shd w:val="clear" w:color="auto" w:fill="FFFFFF"/>
        </w:rPr>
        <w:t>skill</w:t>
      </w:r>
      <w:r w:rsidR="00144D34">
        <w:rPr>
          <w:rFonts w:cstheme="minorHAnsi"/>
          <w:color w:val="000000"/>
          <w:sz w:val="24"/>
          <w:szCs w:val="24"/>
          <w:shd w:val="clear" w:color="auto" w:fill="FFFFFF"/>
        </w:rPr>
        <w:t>s</w:t>
      </w:r>
    </w:p>
    <w:p w14:paraId="33A7E682" w14:textId="782DE541" w:rsidR="008C276F" w:rsidRDefault="00E22FF5" w:rsidP="00BF1243">
      <w:pPr>
        <w:pStyle w:val="ListParagraph"/>
        <w:numPr>
          <w:ilvl w:val="0"/>
          <w:numId w:val="1"/>
        </w:numPr>
        <w:spacing w:after="0"/>
        <w:rPr>
          <w:sz w:val="24"/>
          <w:szCs w:val="24"/>
        </w:rPr>
      </w:pPr>
      <w:r w:rsidRPr="00E22FF5">
        <w:rPr>
          <w:sz w:val="24"/>
          <w:szCs w:val="24"/>
        </w:rPr>
        <w:t>API testing</w:t>
      </w:r>
    </w:p>
    <w:p w14:paraId="306D15D4" w14:textId="43B62D3F" w:rsidR="0027425D" w:rsidRPr="002B4764" w:rsidRDefault="0027425D" w:rsidP="00BF1243">
      <w:pPr>
        <w:pStyle w:val="ListParagraph"/>
        <w:numPr>
          <w:ilvl w:val="0"/>
          <w:numId w:val="1"/>
        </w:numPr>
        <w:spacing w:after="0"/>
        <w:rPr>
          <w:sz w:val="24"/>
          <w:szCs w:val="24"/>
        </w:rPr>
      </w:pPr>
      <w:r>
        <w:rPr>
          <w:rFonts w:ascii="Aptos" w:hAnsi="Aptos"/>
          <w:color w:val="000000"/>
          <w:shd w:val="clear" w:color="auto" w:fill="FFFFFF"/>
        </w:rPr>
        <w:t>Solid understanding of Bluetooth 2.1 and 4.0</w:t>
      </w:r>
    </w:p>
    <w:p w14:paraId="6C881AF2" w14:textId="77777777" w:rsidR="002B4764" w:rsidRPr="007F3A37" w:rsidRDefault="002B4764" w:rsidP="007F3A37">
      <w:pPr>
        <w:spacing w:after="0"/>
        <w:rPr>
          <w:sz w:val="24"/>
          <w:szCs w:val="24"/>
        </w:rPr>
      </w:pPr>
    </w:p>
    <w:p w14:paraId="59C34BF9" w14:textId="77777777" w:rsidR="007F3A37" w:rsidRPr="007F3A37" w:rsidRDefault="007F3A37" w:rsidP="007F3A37">
      <w:pPr>
        <w:spacing w:after="0"/>
        <w:rPr>
          <w:sz w:val="24"/>
          <w:szCs w:val="24"/>
        </w:rPr>
      </w:pPr>
    </w:p>
    <w:p w14:paraId="4D116954" w14:textId="77777777" w:rsidR="000372BD" w:rsidRDefault="000372BD" w:rsidP="000372BD">
      <w:pPr>
        <w:spacing w:after="0"/>
        <w:jc w:val="center"/>
        <w:rPr>
          <w:b/>
          <w:bCs/>
          <w:sz w:val="32"/>
          <w:szCs w:val="32"/>
        </w:rPr>
      </w:pPr>
    </w:p>
    <w:p w14:paraId="30029E6C" w14:textId="285940AD" w:rsidR="005D5EFE" w:rsidRDefault="007103D5" w:rsidP="005D5EFE">
      <w:pPr>
        <w:spacing w:after="0"/>
        <w:rPr>
          <w:b/>
          <w:bCs/>
          <w:sz w:val="24"/>
          <w:szCs w:val="24"/>
        </w:rPr>
      </w:pPr>
      <w:r>
        <w:rPr>
          <w:b/>
          <w:bCs/>
          <w:sz w:val="24"/>
          <w:szCs w:val="24"/>
        </w:rPr>
        <w:t>Head of Web Design</w:t>
      </w:r>
      <w:r w:rsidR="004D16A5">
        <w:rPr>
          <w:b/>
          <w:bCs/>
          <w:sz w:val="24"/>
          <w:szCs w:val="24"/>
        </w:rPr>
        <w:t xml:space="preserve">                                                                                  </w:t>
      </w:r>
      <w:r w:rsidR="005D5EFE">
        <w:rPr>
          <w:b/>
          <w:bCs/>
          <w:sz w:val="24"/>
          <w:szCs w:val="24"/>
        </w:rPr>
        <w:tab/>
      </w:r>
      <w:r w:rsidR="005D5EFE">
        <w:rPr>
          <w:b/>
          <w:bCs/>
          <w:sz w:val="24"/>
          <w:szCs w:val="24"/>
        </w:rPr>
        <w:tab/>
      </w:r>
      <w:r w:rsidR="005D5EFE">
        <w:rPr>
          <w:b/>
          <w:bCs/>
          <w:sz w:val="24"/>
          <w:szCs w:val="24"/>
        </w:rPr>
        <w:tab/>
      </w:r>
      <w:r w:rsidR="005D5EFE">
        <w:rPr>
          <w:b/>
          <w:bCs/>
          <w:sz w:val="24"/>
          <w:szCs w:val="24"/>
        </w:rPr>
        <w:tab/>
      </w:r>
      <w:r w:rsidR="005D5EFE">
        <w:rPr>
          <w:b/>
          <w:bCs/>
          <w:sz w:val="24"/>
          <w:szCs w:val="24"/>
        </w:rPr>
        <w:tab/>
        <w:t xml:space="preserve">    </w:t>
      </w:r>
      <w:r w:rsidR="00EE3B21">
        <w:rPr>
          <w:b/>
          <w:bCs/>
          <w:sz w:val="24"/>
          <w:szCs w:val="24"/>
        </w:rPr>
        <w:t xml:space="preserve">            </w:t>
      </w:r>
      <w:r w:rsidR="005D5EFE">
        <w:rPr>
          <w:b/>
          <w:bCs/>
          <w:sz w:val="24"/>
          <w:szCs w:val="24"/>
        </w:rPr>
        <w:t>2023</w:t>
      </w:r>
    </w:p>
    <w:p w14:paraId="6F846614" w14:textId="5E5B4EA1" w:rsidR="005D5EFE" w:rsidRPr="000372BD" w:rsidRDefault="00EE3B21" w:rsidP="005D5EFE">
      <w:pPr>
        <w:spacing w:after="0"/>
        <w:rPr>
          <w:i/>
          <w:iCs/>
          <w:sz w:val="24"/>
          <w:szCs w:val="24"/>
        </w:rPr>
      </w:pPr>
      <w:r>
        <w:rPr>
          <w:i/>
          <w:iCs/>
          <w:sz w:val="24"/>
          <w:szCs w:val="24"/>
        </w:rPr>
        <w:t>Barbaric Dragon</w:t>
      </w:r>
      <w:r w:rsidR="005D5EFE" w:rsidRPr="000372BD">
        <w:rPr>
          <w:i/>
          <w:iCs/>
          <w:sz w:val="24"/>
          <w:szCs w:val="24"/>
        </w:rPr>
        <w:t xml:space="preserve"> – </w:t>
      </w:r>
      <w:r>
        <w:rPr>
          <w:i/>
          <w:iCs/>
          <w:sz w:val="24"/>
          <w:szCs w:val="24"/>
        </w:rPr>
        <w:t>Sto</w:t>
      </w:r>
      <w:r w:rsidR="00594F21">
        <w:rPr>
          <w:i/>
          <w:iCs/>
          <w:sz w:val="24"/>
          <w:szCs w:val="24"/>
        </w:rPr>
        <w:t>n</w:t>
      </w:r>
      <w:r>
        <w:rPr>
          <w:i/>
          <w:iCs/>
          <w:sz w:val="24"/>
          <w:szCs w:val="24"/>
        </w:rPr>
        <w:t>eville, NC</w:t>
      </w:r>
    </w:p>
    <w:p w14:paraId="1B40BC1B" w14:textId="5A50A9B1" w:rsidR="004D16A5" w:rsidRDefault="008B3BD2" w:rsidP="004D16A5">
      <w:pPr>
        <w:pStyle w:val="ListParagraph"/>
        <w:numPr>
          <w:ilvl w:val="0"/>
          <w:numId w:val="1"/>
        </w:numPr>
        <w:spacing w:after="0"/>
        <w:rPr>
          <w:sz w:val="24"/>
          <w:szCs w:val="24"/>
        </w:rPr>
      </w:pPr>
      <w:r>
        <w:rPr>
          <w:sz w:val="24"/>
          <w:szCs w:val="24"/>
        </w:rPr>
        <w:t xml:space="preserve">Create and manage all website design and content. </w:t>
      </w:r>
      <w:r w:rsidR="00966DB1">
        <w:rPr>
          <w:sz w:val="24"/>
          <w:szCs w:val="24"/>
        </w:rPr>
        <w:t xml:space="preserve">Including static website, E-commerce portion, </w:t>
      </w:r>
      <w:r w:rsidR="003F2866">
        <w:rPr>
          <w:sz w:val="24"/>
          <w:szCs w:val="24"/>
        </w:rPr>
        <w:t>and server management.</w:t>
      </w:r>
    </w:p>
    <w:p w14:paraId="04240995" w14:textId="0C20453E" w:rsidR="003B1ECC" w:rsidRDefault="00441427" w:rsidP="004D16A5">
      <w:pPr>
        <w:pStyle w:val="ListParagraph"/>
        <w:numPr>
          <w:ilvl w:val="0"/>
          <w:numId w:val="1"/>
        </w:numPr>
        <w:spacing w:after="0"/>
        <w:rPr>
          <w:sz w:val="24"/>
          <w:szCs w:val="24"/>
        </w:rPr>
      </w:pPr>
      <w:r>
        <w:rPr>
          <w:sz w:val="24"/>
          <w:szCs w:val="24"/>
        </w:rPr>
        <w:t>Work closely with the compan</w:t>
      </w:r>
      <w:r w:rsidR="00CD287B">
        <w:rPr>
          <w:sz w:val="24"/>
          <w:szCs w:val="24"/>
        </w:rPr>
        <w:t>y’s CEOs to collaborate web design.</w:t>
      </w:r>
    </w:p>
    <w:p w14:paraId="3D218470" w14:textId="077F32F5" w:rsidR="00CD287B" w:rsidRDefault="00C21DDE" w:rsidP="004D16A5">
      <w:pPr>
        <w:pStyle w:val="ListParagraph"/>
        <w:numPr>
          <w:ilvl w:val="0"/>
          <w:numId w:val="1"/>
        </w:numPr>
        <w:spacing w:after="0"/>
        <w:rPr>
          <w:sz w:val="24"/>
          <w:szCs w:val="24"/>
        </w:rPr>
      </w:pPr>
      <w:r>
        <w:rPr>
          <w:sz w:val="24"/>
          <w:szCs w:val="24"/>
        </w:rPr>
        <w:t xml:space="preserve">Developed one design in Web Flow and model number two was intended to be designed in </w:t>
      </w:r>
      <w:r w:rsidR="007103D5">
        <w:rPr>
          <w:sz w:val="24"/>
          <w:szCs w:val="24"/>
        </w:rPr>
        <w:t>WordPress</w:t>
      </w:r>
      <w:r>
        <w:rPr>
          <w:sz w:val="24"/>
          <w:szCs w:val="24"/>
        </w:rPr>
        <w:t>, but never completed.</w:t>
      </w:r>
    </w:p>
    <w:p w14:paraId="5DDC4632" w14:textId="77777777" w:rsidR="003F2866" w:rsidRDefault="003F2866" w:rsidP="003B1ECC">
      <w:pPr>
        <w:spacing w:after="0"/>
        <w:rPr>
          <w:sz w:val="24"/>
          <w:szCs w:val="24"/>
        </w:rPr>
      </w:pPr>
    </w:p>
    <w:p w14:paraId="25325CD0" w14:textId="77777777" w:rsidR="003B1ECC" w:rsidRPr="003B1ECC" w:rsidRDefault="003B1ECC" w:rsidP="003B1ECC">
      <w:pPr>
        <w:spacing w:after="0"/>
        <w:rPr>
          <w:sz w:val="24"/>
          <w:szCs w:val="24"/>
        </w:rPr>
      </w:pPr>
    </w:p>
    <w:p w14:paraId="692B81B6" w14:textId="77777777" w:rsidR="00764156" w:rsidRDefault="00303BB0" w:rsidP="004D16A5">
      <w:pPr>
        <w:spacing w:after="0"/>
        <w:rPr>
          <w:b/>
          <w:bCs/>
          <w:sz w:val="24"/>
          <w:szCs w:val="24"/>
        </w:rPr>
      </w:pPr>
      <w:r w:rsidRPr="00303BB0">
        <w:rPr>
          <w:b/>
          <w:bCs/>
          <w:sz w:val="32"/>
          <w:szCs w:val="32"/>
        </w:rPr>
        <w:t>Education</w:t>
      </w:r>
    </w:p>
    <w:p w14:paraId="5E67ED4D" w14:textId="6AEA2E34" w:rsidR="000B15BD" w:rsidRPr="00712CE5" w:rsidRDefault="000B15BD" w:rsidP="00712CE5">
      <w:pPr>
        <w:spacing w:after="0"/>
        <w:rPr>
          <w:b/>
          <w:bCs/>
          <w:sz w:val="18"/>
          <w:szCs w:val="18"/>
        </w:rPr>
      </w:pPr>
      <w:r>
        <w:rPr>
          <w:b/>
          <w:bCs/>
          <w:noProof/>
          <w:sz w:val="32"/>
          <w:szCs w:val="32"/>
        </w:rPr>
        <mc:AlternateContent>
          <mc:Choice Requires="wps">
            <w:drawing>
              <wp:anchor distT="0" distB="0" distL="114300" distR="114300" simplePos="0" relativeHeight="251661312" behindDoc="0" locked="0" layoutInCell="1" allowOverlap="1" wp14:anchorId="7E2C9CD7" wp14:editId="1089F1DF">
                <wp:simplePos x="0" y="0"/>
                <wp:positionH relativeFrom="column">
                  <wp:posOffset>-47625</wp:posOffset>
                </wp:positionH>
                <wp:positionV relativeFrom="paragraph">
                  <wp:posOffset>52705</wp:posOffset>
                </wp:positionV>
                <wp:extent cx="69437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437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EA263"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75pt,4.15pt" to="543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" strokecolor="black [3213]" strokeweight="1.5pt">
                <v:stroke joinstyle="miter"/>
              </v:line>
            </w:pict>
          </mc:Fallback>
        </mc:AlternateContent>
      </w:r>
    </w:p>
    <w:p w14:paraId="249FB511" w14:textId="03134D2E" w:rsidR="004D16A5" w:rsidRDefault="004D16A5" w:rsidP="004D16A5">
      <w:pPr>
        <w:spacing w:after="0"/>
        <w:rPr>
          <w:b/>
          <w:bCs/>
          <w:sz w:val="24"/>
          <w:szCs w:val="24"/>
        </w:rPr>
      </w:pPr>
      <w:r>
        <w:rPr>
          <w:b/>
          <w:bCs/>
          <w:sz w:val="24"/>
          <w:szCs w:val="24"/>
        </w:rPr>
        <w:t>Code Louisville Bootcamp                                                                                                                               January 2022</w:t>
      </w:r>
    </w:p>
    <w:p w14:paraId="10238A59" w14:textId="47FEFF8E" w:rsidR="004D16A5" w:rsidRDefault="004D16A5" w:rsidP="00712CE5">
      <w:pPr>
        <w:spacing w:after="0"/>
        <w:rPr>
          <w:sz w:val="24"/>
          <w:szCs w:val="24"/>
        </w:rPr>
      </w:pPr>
      <w:r>
        <w:rPr>
          <w:sz w:val="24"/>
          <w:szCs w:val="24"/>
        </w:rPr>
        <w:t>Software Development</w:t>
      </w:r>
    </w:p>
    <w:p w14:paraId="1C9EB465" w14:textId="77777777" w:rsidR="004D16A5" w:rsidRPr="004D16A5" w:rsidRDefault="004D16A5" w:rsidP="00712CE5">
      <w:pPr>
        <w:spacing w:after="0"/>
        <w:rPr>
          <w:sz w:val="24"/>
          <w:szCs w:val="24"/>
        </w:rPr>
      </w:pPr>
    </w:p>
    <w:p w14:paraId="7BCE2D94" w14:textId="75B49BF6" w:rsidR="004D16A5" w:rsidRDefault="00712CE5" w:rsidP="00712CE5">
      <w:pPr>
        <w:spacing w:after="0"/>
        <w:rPr>
          <w:b/>
          <w:bCs/>
          <w:sz w:val="24"/>
          <w:szCs w:val="24"/>
        </w:rPr>
      </w:pPr>
      <w:r>
        <w:rPr>
          <w:b/>
          <w:bCs/>
          <w:sz w:val="24"/>
          <w:szCs w:val="24"/>
        </w:rPr>
        <w:t>Code Louisville Bootcamp</w:t>
      </w:r>
      <w:r w:rsidR="004D16A5">
        <w:rPr>
          <w:b/>
          <w:bCs/>
          <w:sz w:val="24"/>
          <w:szCs w:val="24"/>
        </w:rPr>
        <w:t xml:space="preserve">                                                                                                                                     April 2021</w:t>
      </w:r>
    </w:p>
    <w:p w14:paraId="1120EDD6" w14:textId="69FA4DF7" w:rsidR="004D16A5" w:rsidRDefault="00A041D9" w:rsidP="00712CE5">
      <w:pPr>
        <w:spacing w:after="0"/>
        <w:rPr>
          <w:sz w:val="24"/>
          <w:szCs w:val="24"/>
        </w:rPr>
      </w:pPr>
      <w:r>
        <w:rPr>
          <w:sz w:val="24"/>
          <w:szCs w:val="24"/>
        </w:rPr>
        <w:t xml:space="preserve">Front End </w:t>
      </w:r>
      <w:r w:rsidR="004D16A5">
        <w:rPr>
          <w:sz w:val="24"/>
          <w:szCs w:val="24"/>
        </w:rPr>
        <w:t xml:space="preserve">Web Development </w:t>
      </w:r>
    </w:p>
    <w:p w14:paraId="5A7294CA" w14:textId="77777777" w:rsidR="008C3E23" w:rsidRDefault="008C3E23" w:rsidP="00712CE5">
      <w:pPr>
        <w:spacing w:after="0"/>
        <w:rPr>
          <w:sz w:val="24"/>
          <w:szCs w:val="24"/>
        </w:rPr>
      </w:pPr>
    </w:p>
    <w:p w14:paraId="245295DC" w14:textId="75064181" w:rsidR="004B0DBC" w:rsidRDefault="00217F57" w:rsidP="004B0DBC">
      <w:pPr>
        <w:spacing w:after="0"/>
        <w:rPr>
          <w:b/>
          <w:bCs/>
          <w:sz w:val="24"/>
          <w:szCs w:val="24"/>
        </w:rPr>
      </w:pPr>
      <w:r>
        <w:rPr>
          <w:b/>
          <w:bCs/>
          <w:sz w:val="24"/>
          <w:szCs w:val="24"/>
        </w:rPr>
        <w:t>+</w:t>
      </w:r>
      <w:r w:rsidR="004B0DBC">
        <w:rPr>
          <w:b/>
          <w:bCs/>
          <w:sz w:val="24"/>
          <w:szCs w:val="24"/>
        </w:rPr>
        <w:t xml:space="preserve">MetaMission           </w:t>
      </w:r>
      <w:r w:rsidR="008C3E23">
        <w:rPr>
          <w:b/>
          <w:bCs/>
          <w:sz w:val="24"/>
          <w:szCs w:val="24"/>
        </w:rPr>
        <w:t xml:space="preserve"> </w:t>
      </w:r>
      <w:r w:rsidR="004B0DBC">
        <w:rPr>
          <w:b/>
          <w:bCs/>
          <w:sz w:val="24"/>
          <w:szCs w:val="24"/>
        </w:rPr>
        <w:t xml:space="preserve">                                                                                                                                             </w:t>
      </w:r>
      <w:r w:rsidR="00252AF3">
        <w:rPr>
          <w:b/>
          <w:bCs/>
          <w:sz w:val="24"/>
          <w:szCs w:val="24"/>
        </w:rPr>
        <w:t>March</w:t>
      </w:r>
      <w:r w:rsidR="004B0DBC">
        <w:rPr>
          <w:b/>
          <w:bCs/>
          <w:sz w:val="24"/>
          <w:szCs w:val="24"/>
        </w:rPr>
        <w:t xml:space="preserve"> 202</w:t>
      </w:r>
      <w:r w:rsidR="00FB0D66">
        <w:rPr>
          <w:b/>
          <w:bCs/>
          <w:sz w:val="24"/>
          <w:szCs w:val="24"/>
        </w:rPr>
        <w:t>3</w:t>
      </w:r>
    </w:p>
    <w:p w14:paraId="0F4BD11F" w14:textId="6F47839D" w:rsidR="004B0DBC" w:rsidRDefault="00A041D9" w:rsidP="004B0DBC">
      <w:pPr>
        <w:spacing w:after="0"/>
        <w:rPr>
          <w:sz w:val="24"/>
          <w:szCs w:val="24"/>
        </w:rPr>
      </w:pPr>
      <w:r>
        <w:rPr>
          <w:sz w:val="24"/>
          <w:szCs w:val="24"/>
        </w:rPr>
        <w:t xml:space="preserve">VR </w:t>
      </w:r>
      <w:r w:rsidR="004B0DBC">
        <w:rPr>
          <w:sz w:val="24"/>
          <w:szCs w:val="24"/>
        </w:rPr>
        <w:t xml:space="preserve">Web Development </w:t>
      </w:r>
    </w:p>
    <w:p w14:paraId="1E6EB8C9" w14:textId="77777777" w:rsidR="008F39C9" w:rsidRDefault="008F39C9" w:rsidP="004B0DBC">
      <w:pPr>
        <w:spacing w:after="0"/>
        <w:rPr>
          <w:sz w:val="24"/>
          <w:szCs w:val="24"/>
        </w:rPr>
      </w:pPr>
    </w:p>
    <w:p w14:paraId="3E2477FA" w14:textId="1497E3EC" w:rsidR="008F39C9" w:rsidRDefault="000A432D" w:rsidP="008F39C9">
      <w:pPr>
        <w:spacing w:after="0"/>
        <w:rPr>
          <w:b/>
          <w:bCs/>
          <w:sz w:val="24"/>
          <w:szCs w:val="24"/>
        </w:rPr>
      </w:pPr>
      <w:r>
        <w:rPr>
          <w:b/>
          <w:bCs/>
          <w:sz w:val="24"/>
          <w:szCs w:val="24"/>
        </w:rPr>
        <w:t xml:space="preserve"> </w:t>
      </w:r>
      <w:r w:rsidR="00BD1BEA">
        <w:rPr>
          <w:b/>
          <w:bCs/>
          <w:sz w:val="24"/>
          <w:szCs w:val="24"/>
        </w:rPr>
        <w:t>h</w:t>
      </w:r>
      <w:r w:rsidR="008F39C9">
        <w:rPr>
          <w:b/>
          <w:bCs/>
          <w:sz w:val="24"/>
          <w:szCs w:val="24"/>
        </w:rPr>
        <w:t xml:space="preserve">                                                                                                                                                      January 2023</w:t>
      </w:r>
    </w:p>
    <w:p w14:paraId="181B8DD6" w14:textId="56BA80EA" w:rsidR="008F39C9" w:rsidRDefault="008F39C9" w:rsidP="008F39C9">
      <w:pPr>
        <w:spacing w:after="0"/>
        <w:rPr>
          <w:sz w:val="24"/>
          <w:szCs w:val="24"/>
        </w:rPr>
      </w:pPr>
      <w:r>
        <w:rPr>
          <w:sz w:val="24"/>
          <w:szCs w:val="24"/>
        </w:rPr>
        <w:t>Computer Science</w:t>
      </w:r>
    </w:p>
    <w:p w14:paraId="04F7BADC" w14:textId="77777777" w:rsidR="004D16A5" w:rsidRDefault="004D16A5" w:rsidP="00712CE5">
      <w:pPr>
        <w:spacing w:after="0"/>
        <w:rPr>
          <w:sz w:val="24"/>
          <w:szCs w:val="24"/>
        </w:rPr>
      </w:pPr>
    </w:p>
    <w:p w14:paraId="0D42243E" w14:textId="07E7DF41" w:rsidR="004D16A5" w:rsidRPr="004D16A5" w:rsidRDefault="004D16A5" w:rsidP="00712CE5">
      <w:pPr>
        <w:spacing w:after="0"/>
        <w:rPr>
          <w:b/>
          <w:bCs/>
          <w:sz w:val="24"/>
          <w:szCs w:val="24"/>
        </w:rPr>
      </w:pPr>
      <w:r>
        <w:rPr>
          <w:b/>
          <w:bCs/>
          <w:sz w:val="24"/>
          <w:szCs w:val="24"/>
        </w:rPr>
        <w:t>GED</w:t>
      </w:r>
    </w:p>
    <w:p w14:paraId="32D779A0" w14:textId="656C8505" w:rsidR="004D16A5" w:rsidRDefault="004D16A5" w:rsidP="00712CE5">
      <w:pPr>
        <w:spacing w:after="0"/>
        <w:rPr>
          <w:sz w:val="24"/>
          <w:szCs w:val="24"/>
        </w:rPr>
      </w:pPr>
    </w:p>
    <w:p w14:paraId="59E459C0" w14:textId="2CD016EB" w:rsidR="00303BB0" w:rsidRDefault="00303BB0" w:rsidP="004D16A5">
      <w:pPr>
        <w:spacing w:after="0"/>
        <w:rPr>
          <w:sz w:val="24"/>
          <w:szCs w:val="24"/>
        </w:rPr>
      </w:pPr>
    </w:p>
    <w:p w14:paraId="460BF43C" w14:textId="2EC82E57" w:rsidR="004D16A5" w:rsidRDefault="004D16A5" w:rsidP="004D16A5">
      <w:pPr>
        <w:spacing w:after="0"/>
        <w:rPr>
          <w:sz w:val="24"/>
          <w:szCs w:val="24"/>
        </w:rPr>
      </w:pPr>
    </w:p>
    <w:p w14:paraId="50A67DB8" w14:textId="77777777" w:rsidR="004D16A5" w:rsidRPr="00764156" w:rsidRDefault="004D16A5" w:rsidP="004D16A5">
      <w:pPr>
        <w:spacing w:after="0"/>
        <w:rPr>
          <w:sz w:val="24"/>
          <w:szCs w:val="24"/>
        </w:rPr>
      </w:pPr>
    </w:p>
    <w:p w14:paraId="37FD94FA" w14:textId="0FFF477A" w:rsidR="000B15BD" w:rsidRDefault="004D16A5" w:rsidP="004D16A5">
      <w:pPr>
        <w:spacing w:after="0"/>
        <w:rPr>
          <w:b/>
          <w:bCs/>
          <w:sz w:val="32"/>
          <w:szCs w:val="32"/>
        </w:rPr>
      </w:pPr>
      <w:r>
        <w:rPr>
          <w:b/>
          <w:bCs/>
          <w:noProof/>
          <w:sz w:val="32"/>
          <w:szCs w:val="32"/>
        </w:rPr>
        <mc:AlternateContent>
          <mc:Choice Requires="wps">
            <w:drawing>
              <wp:anchor distT="0" distB="0" distL="114300" distR="114300" simplePos="0" relativeHeight="251663360" behindDoc="0" locked="0" layoutInCell="1" allowOverlap="1" wp14:anchorId="1710C4F7" wp14:editId="6B94B259">
                <wp:simplePos x="0" y="0"/>
                <wp:positionH relativeFrom="column">
                  <wp:posOffset>-47625</wp:posOffset>
                </wp:positionH>
                <wp:positionV relativeFrom="paragraph">
                  <wp:posOffset>254000</wp:posOffset>
                </wp:positionV>
                <wp:extent cx="69437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9437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FB2205"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75pt,20pt" to="543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" strokecolor="black [3213]" strokeweight="1.5pt">
                <v:stroke joinstyle="miter"/>
              </v:line>
            </w:pict>
          </mc:Fallback>
        </mc:AlternateContent>
      </w:r>
      <w:r>
        <w:rPr>
          <w:b/>
          <w:bCs/>
          <w:sz w:val="32"/>
          <w:szCs w:val="32"/>
        </w:rPr>
        <w:t>Software Languages</w:t>
      </w:r>
    </w:p>
    <w:p w14:paraId="17EC0FB2" w14:textId="77777777" w:rsidR="004D16A5" w:rsidRDefault="004D16A5" w:rsidP="004D16A5">
      <w:pPr>
        <w:pStyle w:val="ListParagraph"/>
        <w:numPr>
          <w:ilvl w:val="0"/>
          <w:numId w:val="7"/>
        </w:numPr>
        <w:spacing w:after="0"/>
        <w:rPr>
          <w:sz w:val="24"/>
          <w:szCs w:val="24"/>
        </w:rPr>
      </w:pPr>
      <w:r>
        <w:rPr>
          <w:sz w:val="24"/>
          <w:szCs w:val="24"/>
        </w:rPr>
        <w:t>C#</w:t>
      </w:r>
    </w:p>
    <w:p w14:paraId="0AEFBCFC" w14:textId="2F35593E" w:rsidR="005D5EFE" w:rsidRDefault="004D16A5" w:rsidP="004D16A5">
      <w:pPr>
        <w:pStyle w:val="ListParagraph"/>
        <w:numPr>
          <w:ilvl w:val="0"/>
          <w:numId w:val="7"/>
        </w:numPr>
        <w:spacing w:after="0"/>
        <w:rPr>
          <w:sz w:val="24"/>
          <w:szCs w:val="24"/>
        </w:rPr>
      </w:pPr>
      <w:r>
        <w:rPr>
          <w:sz w:val="24"/>
          <w:szCs w:val="24"/>
        </w:rPr>
        <w:t>LabV</w:t>
      </w:r>
      <w:r w:rsidR="00992068">
        <w:rPr>
          <w:sz w:val="24"/>
          <w:szCs w:val="24"/>
        </w:rPr>
        <w:t>IEW</w:t>
      </w:r>
      <w:r w:rsidR="0023425A">
        <w:rPr>
          <w:sz w:val="24"/>
          <w:szCs w:val="24"/>
        </w:rPr>
        <w:t xml:space="preserve"> (C based Graphical Language)</w:t>
      </w:r>
    </w:p>
    <w:p w14:paraId="059EBF8E" w14:textId="2B42532D" w:rsidR="004D16A5" w:rsidRDefault="004D16A5" w:rsidP="004D16A5">
      <w:pPr>
        <w:pStyle w:val="ListParagraph"/>
        <w:numPr>
          <w:ilvl w:val="0"/>
          <w:numId w:val="7"/>
        </w:numPr>
        <w:spacing w:after="0"/>
        <w:rPr>
          <w:sz w:val="24"/>
          <w:szCs w:val="24"/>
        </w:rPr>
      </w:pPr>
      <w:r>
        <w:rPr>
          <w:sz w:val="24"/>
          <w:szCs w:val="24"/>
        </w:rPr>
        <w:lastRenderedPageBreak/>
        <w:t>Test Stand</w:t>
      </w:r>
    </w:p>
    <w:p w14:paraId="2A7DA2A4" w14:textId="4C8237E1" w:rsidR="004D16A5" w:rsidRDefault="004D16A5" w:rsidP="004D16A5">
      <w:pPr>
        <w:pStyle w:val="ListParagraph"/>
        <w:numPr>
          <w:ilvl w:val="0"/>
          <w:numId w:val="7"/>
        </w:numPr>
        <w:spacing w:after="0"/>
        <w:rPr>
          <w:sz w:val="24"/>
          <w:szCs w:val="24"/>
        </w:rPr>
      </w:pPr>
      <w:r>
        <w:rPr>
          <w:sz w:val="24"/>
          <w:szCs w:val="24"/>
        </w:rPr>
        <w:t>A-Frame</w:t>
      </w:r>
    </w:p>
    <w:p w14:paraId="3AA68AC8" w14:textId="3F9D4179" w:rsidR="004D16A5" w:rsidRDefault="004D16A5" w:rsidP="004D16A5">
      <w:pPr>
        <w:pStyle w:val="ListParagraph"/>
        <w:numPr>
          <w:ilvl w:val="0"/>
          <w:numId w:val="7"/>
        </w:numPr>
        <w:spacing w:after="0"/>
        <w:rPr>
          <w:sz w:val="24"/>
          <w:szCs w:val="24"/>
        </w:rPr>
      </w:pPr>
      <w:r>
        <w:rPr>
          <w:sz w:val="24"/>
          <w:szCs w:val="24"/>
        </w:rPr>
        <w:t>Web Flow</w:t>
      </w:r>
    </w:p>
    <w:p w14:paraId="6648E46C" w14:textId="1785C2D4" w:rsidR="004D16A5" w:rsidRDefault="004D16A5" w:rsidP="004D16A5">
      <w:pPr>
        <w:pStyle w:val="ListParagraph"/>
        <w:numPr>
          <w:ilvl w:val="0"/>
          <w:numId w:val="7"/>
        </w:numPr>
        <w:spacing w:after="0"/>
        <w:rPr>
          <w:sz w:val="24"/>
          <w:szCs w:val="24"/>
        </w:rPr>
      </w:pPr>
      <w:r>
        <w:rPr>
          <w:sz w:val="24"/>
          <w:szCs w:val="24"/>
        </w:rPr>
        <w:t>HTML</w:t>
      </w:r>
    </w:p>
    <w:p w14:paraId="019006BA" w14:textId="2F865B58" w:rsidR="004D16A5" w:rsidRDefault="004D16A5" w:rsidP="004D16A5">
      <w:pPr>
        <w:pStyle w:val="ListParagraph"/>
        <w:numPr>
          <w:ilvl w:val="0"/>
          <w:numId w:val="7"/>
        </w:numPr>
        <w:spacing w:after="0"/>
        <w:rPr>
          <w:sz w:val="24"/>
          <w:szCs w:val="24"/>
        </w:rPr>
      </w:pPr>
      <w:r>
        <w:rPr>
          <w:sz w:val="24"/>
          <w:szCs w:val="24"/>
        </w:rPr>
        <w:t>CSS</w:t>
      </w:r>
    </w:p>
    <w:p w14:paraId="5A8E6EFA" w14:textId="0EEC9EAC" w:rsidR="004D16A5" w:rsidRDefault="004C220A" w:rsidP="004D16A5">
      <w:pPr>
        <w:pStyle w:val="ListParagraph"/>
        <w:numPr>
          <w:ilvl w:val="0"/>
          <w:numId w:val="7"/>
        </w:numPr>
        <w:spacing w:after="0"/>
        <w:rPr>
          <w:sz w:val="24"/>
          <w:szCs w:val="24"/>
        </w:rPr>
      </w:pPr>
      <w:r>
        <w:rPr>
          <w:sz w:val="24"/>
          <w:szCs w:val="24"/>
        </w:rPr>
        <w:t>JavaScript</w:t>
      </w:r>
    </w:p>
    <w:p w14:paraId="2FCA9DC8" w14:textId="0B13DE92" w:rsidR="004D16A5" w:rsidRDefault="004D16A5" w:rsidP="004D16A5">
      <w:pPr>
        <w:pStyle w:val="ListParagraph"/>
        <w:spacing w:after="0"/>
        <w:ind w:left="360"/>
        <w:rPr>
          <w:sz w:val="24"/>
          <w:szCs w:val="24"/>
        </w:rPr>
      </w:pPr>
    </w:p>
    <w:p w14:paraId="45C71A77" w14:textId="33156C59" w:rsidR="00003EB5" w:rsidRPr="004D16A5" w:rsidRDefault="00003EB5" w:rsidP="00003EB5">
      <w:pPr>
        <w:spacing w:after="0"/>
        <w:rPr>
          <w:b/>
          <w:bCs/>
          <w:sz w:val="32"/>
          <w:szCs w:val="32"/>
        </w:rPr>
      </w:pPr>
      <w:r>
        <w:rPr>
          <w:noProof/>
        </w:rPr>
        <mc:AlternateContent>
          <mc:Choice Requires="wps">
            <w:drawing>
              <wp:anchor distT="0" distB="0" distL="114300" distR="114300" simplePos="0" relativeHeight="251667456" behindDoc="0" locked="0" layoutInCell="1" allowOverlap="1" wp14:anchorId="024F2E56" wp14:editId="32B14A52">
                <wp:simplePos x="0" y="0"/>
                <wp:positionH relativeFrom="column">
                  <wp:posOffset>-47625</wp:posOffset>
                </wp:positionH>
                <wp:positionV relativeFrom="paragraph">
                  <wp:posOffset>272415</wp:posOffset>
                </wp:positionV>
                <wp:extent cx="6943725" cy="0"/>
                <wp:effectExtent l="0" t="0" r="0" b="0"/>
                <wp:wrapNone/>
                <wp:docPr id="1614606615" name="Straight Connector 1614606615"/>
                <wp:cNvGraphicFramePr/>
                <a:graphic xmlns:a="http://schemas.openxmlformats.org/drawingml/2006/main">
                  <a:graphicData uri="http://schemas.microsoft.com/office/word/2010/wordprocessingShape">
                    <wps:wsp>
                      <wps:cNvCnPr/>
                      <wps:spPr>
                        <a:xfrm>
                          <a:off x="0" y="0"/>
                          <a:ext cx="69437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7C577" id="Straight Connector 16146066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75pt,21.45pt" to="543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" strokecolor="black [3213]" strokeweight="1.5pt">
                <v:stroke joinstyle="miter"/>
              </v:line>
            </w:pict>
          </mc:Fallback>
        </mc:AlternateContent>
      </w:r>
      <w:r>
        <w:rPr>
          <w:b/>
          <w:bCs/>
          <w:sz w:val="32"/>
          <w:szCs w:val="32"/>
        </w:rPr>
        <w:t>Technical Skills</w:t>
      </w:r>
    </w:p>
    <w:p w14:paraId="5112CE21" w14:textId="59061DBD" w:rsidR="00706E33" w:rsidRDefault="007A4DA3" w:rsidP="00003EB5">
      <w:pPr>
        <w:pStyle w:val="ListParagraph"/>
        <w:numPr>
          <w:ilvl w:val="0"/>
          <w:numId w:val="7"/>
        </w:numPr>
        <w:spacing w:after="0"/>
        <w:rPr>
          <w:sz w:val="24"/>
          <w:szCs w:val="24"/>
        </w:rPr>
      </w:pPr>
      <w:r w:rsidRPr="007A4DA3">
        <w:rPr>
          <w:sz w:val="24"/>
          <w:szCs w:val="24"/>
        </w:rPr>
        <w:t>Atlassian Cloud</w:t>
      </w:r>
      <w:r>
        <w:rPr>
          <w:sz w:val="24"/>
          <w:szCs w:val="24"/>
        </w:rPr>
        <w:t xml:space="preserve"> </w:t>
      </w:r>
      <w:r w:rsidR="00CC27B4">
        <w:rPr>
          <w:sz w:val="24"/>
          <w:szCs w:val="24"/>
        </w:rPr>
        <w:t>- Confluence</w:t>
      </w:r>
    </w:p>
    <w:p w14:paraId="1306BCF0" w14:textId="33510E86" w:rsidR="002E1249" w:rsidRDefault="00CC27B4" w:rsidP="00E80FB3">
      <w:pPr>
        <w:pStyle w:val="ListParagraph"/>
        <w:numPr>
          <w:ilvl w:val="0"/>
          <w:numId w:val="7"/>
        </w:numPr>
        <w:spacing w:after="0"/>
        <w:rPr>
          <w:sz w:val="24"/>
          <w:szCs w:val="24"/>
        </w:rPr>
      </w:pPr>
      <w:r w:rsidRPr="00CC27B4">
        <w:rPr>
          <w:sz w:val="24"/>
          <w:szCs w:val="24"/>
        </w:rPr>
        <w:t>GitHub</w:t>
      </w:r>
      <w:r w:rsidR="00706E33" w:rsidRPr="00CC27B4">
        <w:rPr>
          <w:sz w:val="24"/>
          <w:szCs w:val="24"/>
        </w:rPr>
        <w:t xml:space="preserve"> </w:t>
      </w:r>
      <w:r w:rsidR="002E1249">
        <w:rPr>
          <w:sz w:val="24"/>
          <w:szCs w:val="24"/>
        </w:rPr>
        <w:t>-</w:t>
      </w:r>
      <w:r>
        <w:rPr>
          <w:sz w:val="24"/>
          <w:szCs w:val="24"/>
        </w:rPr>
        <w:t xml:space="preserve"> </w:t>
      </w:r>
      <w:r w:rsidR="00706E33" w:rsidRPr="00CC27B4">
        <w:rPr>
          <w:sz w:val="24"/>
          <w:szCs w:val="24"/>
        </w:rPr>
        <w:t>Zen</w:t>
      </w:r>
      <w:r>
        <w:rPr>
          <w:sz w:val="24"/>
          <w:szCs w:val="24"/>
        </w:rPr>
        <w:t>H</w:t>
      </w:r>
      <w:r w:rsidR="00706E33" w:rsidRPr="00CC27B4">
        <w:rPr>
          <w:sz w:val="24"/>
          <w:szCs w:val="24"/>
        </w:rPr>
        <w:t>ub</w:t>
      </w:r>
    </w:p>
    <w:p w14:paraId="6E293372" w14:textId="041B7A5F" w:rsidR="00003EB5" w:rsidRPr="002C2A09" w:rsidRDefault="00E80FB3" w:rsidP="00E80FB3">
      <w:pPr>
        <w:pStyle w:val="ListParagraph"/>
        <w:numPr>
          <w:ilvl w:val="0"/>
          <w:numId w:val="7"/>
        </w:numPr>
        <w:spacing w:after="0"/>
        <w:rPr>
          <w:sz w:val="24"/>
          <w:szCs w:val="24"/>
        </w:rPr>
      </w:pPr>
      <w:r w:rsidRPr="002E1249">
        <w:rPr>
          <w:sz w:val="24"/>
          <w:szCs w:val="24"/>
        </w:rPr>
        <w:t>Microsoft Tools</w:t>
      </w:r>
      <w:r w:rsidR="002E1249">
        <w:rPr>
          <w:sz w:val="24"/>
          <w:szCs w:val="24"/>
        </w:rPr>
        <w:t xml:space="preserve"> -</w:t>
      </w:r>
      <w:r w:rsidRPr="002E1249">
        <w:rPr>
          <w:sz w:val="24"/>
          <w:szCs w:val="24"/>
        </w:rPr>
        <w:t xml:space="preserve"> </w:t>
      </w:r>
      <w:r w:rsidRPr="002E1249">
        <w:rPr>
          <w:rFonts w:ascii="Verdana" w:hAnsi="Verdana" w:cs="Times New Roman"/>
          <w:sz w:val="20"/>
          <w:szCs w:val="20"/>
        </w:rPr>
        <w:t>Excel, Word, PowerPoint</w:t>
      </w:r>
      <w:r w:rsidR="00440B19">
        <w:rPr>
          <w:rFonts w:ascii="Verdana" w:hAnsi="Verdana" w:cs="Times New Roman"/>
          <w:sz w:val="20"/>
          <w:szCs w:val="20"/>
        </w:rPr>
        <w:t>, Teams</w:t>
      </w:r>
      <w:r w:rsidR="00192876">
        <w:rPr>
          <w:rFonts w:ascii="Verdana" w:hAnsi="Verdana" w:cs="Times New Roman"/>
          <w:sz w:val="20"/>
          <w:szCs w:val="20"/>
        </w:rPr>
        <w:t>, Outlook</w:t>
      </w:r>
      <w:r w:rsidR="009B2B31">
        <w:rPr>
          <w:rFonts w:ascii="Verdana" w:hAnsi="Verdana" w:cs="Times New Roman"/>
          <w:sz w:val="20"/>
          <w:szCs w:val="20"/>
        </w:rPr>
        <w:t>, OneDrive, SharePoint</w:t>
      </w:r>
    </w:p>
    <w:p w14:paraId="37142EC3" w14:textId="12A93786" w:rsidR="002C2A09" w:rsidRPr="00F20721" w:rsidRDefault="00F20721" w:rsidP="00E80FB3">
      <w:pPr>
        <w:pStyle w:val="ListParagraph"/>
        <w:numPr>
          <w:ilvl w:val="0"/>
          <w:numId w:val="7"/>
        </w:numPr>
        <w:spacing w:after="0"/>
        <w:rPr>
          <w:sz w:val="24"/>
          <w:szCs w:val="24"/>
        </w:rPr>
      </w:pPr>
      <w:r>
        <w:rPr>
          <w:rFonts w:ascii="Verdana" w:hAnsi="Verdana" w:cs="Times New Roman"/>
          <w:sz w:val="20"/>
          <w:szCs w:val="20"/>
        </w:rPr>
        <w:t xml:space="preserve">Proficient with </w:t>
      </w:r>
      <w:r w:rsidR="002C2A09">
        <w:rPr>
          <w:rFonts w:ascii="Verdana" w:hAnsi="Verdana" w:cs="Times New Roman"/>
          <w:sz w:val="20"/>
          <w:szCs w:val="20"/>
        </w:rPr>
        <w:t>NI</w:t>
      </w:r>
      <w:r w:rsidR="009D6262">
        <w:rPr>
          <w:rFonts w:ascii="Verdana" w:hAnsi="Verdana" w:cs="Times New Roman"/>
          <w:sz w:val="20"/>
          <w:szCs w:val="20"/>
        </w:rPr>
        <w:t xml:space="preserve"> DAQ system</w:t>
      </w:r>
    </w:p>
    <w:p w14:paraId="4EBF7990" w14:textId="0B2DAE5A" w:rsidR="009A1187" w:rsidRPr="00FD229D" w:rsidRDefault="00BC0E25" w:rsidP="002C0614">
      <w:pPr>
        <w:pStyle w:val="ListParagraph"/>
        <w:numPr>
          <w:ilvl w:val="0"/>
          <w:numId w:val="7"/>
        </w:numPr>
        <w:spacing w:after="0"/>
        <w:rPr>
          <w:sz w:val="24"/>
          <w:szCs w:val="24"/>
        </w:rPr>
      </w:pPr>
      <w:r>
        <w:rPr>
          <w:rFonts w:ascii="Verdana" w:hAnsi="Verdana" w:cs="Times New Roman"/>
          <w:sz w:val="20"/>
          <w:szCs w:val="20"/>
        </w:rPr>
        <w:t xml:space="preserve">Read CAD </w:t>
      </w:r>
      <w:r w:rsidR="00051CED">
        <w:rPr>
          <w:rFonts w:ascii="Verdana" w:hAnsi="Verdana" w:cs="Times New Roman"/>
          <w:sz w:val="20"/>
          <w:szCs w:val="20"/>
        </w:rPr>
        <w:t xml:space="preserve">Schematics for </w:t>
      </w:r>
      <w:r w:rsidR="001B7170">
        <w:rPr>
          <w:rFonts w:ascii="Verdana" w:hAnsi="Verdana" w:cs="Times New Roman"/>
          <w:sz w:val="20"/>
          <w:szCs w:val="20"/>
        </w:rPr>
        <w:t>electrical board</w:t>
      </w:r>
      <w:r w:rsidR="008E1153">
        <w:rPr>
          <w:rFonts w:ascii="Verdana" w:hAnsi="Verdana" w:cs="Times New Roman"/>
          <w:sz w:val="20"/>
          <w:szCs w:val="20"/>
        </w:rPr>
        <w:t>s</w:t>
      </w:r>
    </w:p>
    <w:p w14:paraId="582AFAA3" w14:textId="609E73A7" w:rsidR="00FD229D" w:rsidRPr="00CF2B28" w:rsidRDefault="00FD229D" w:rsidP="00CF2B28">
      <w:pPr>
        <w:pStyle w:val="ListParagraph"/>
        <w:numPr>
          <w:ilvl w:val="0"/>
          <w:numId w:val="7"/>
        </w:numPr>
        <w:spacing w:after="0" w:line="256" w:lineRule="auto"/>
        <w:rPr>
          <w:sz w:val="24"/>
          <w:szCs w:val="24"/>
        </w:rPr>
      </w:pPr>
      <w:r>
        <w:rPr>
          <w:rFonts w:ascii="Verdana" w:hAnsi="Verdana" w:cs="Times New Roman"/>
          <w:sz w:val="20"/>
          <w:szCs w:val="20"/>
        </w:rPr>
        <w:t xml:space="preserve">Interpreting/Reading/Correcting Electrical Schematics </w:t>
      </w:r>
    </w:p>
    <w:p w14:paraId="3FDBA513" w14:textId="77777777" w:rsidR="00CF2B28" w:rsidRPr="00CF2B28" w:rsidRDefault="00CF2B28" w:rsidP="00CF2B28">
      <w:pPr>
        <w:spacing w:after="0" w:line="256" w:lineRule="auto"/>
        <w:rPr>
          <w:sz w:val="24"/>
          <w:szCs w:val="24"/>
        </w:rPr>
      </w:pPr>
    </w:p>
    <w:p w14:paraId="2385241C" w14:textId="77777777" w:rsidR="00003EB5" w:rsidRPr="004D16A5" w:rsidRDefault="00003EB5" w:rsidP="004D16A5">
      <w:pPr>
        <w:spacing w:after="0"/>
        <w:rPr>
          <w:sz w:val="24"/>
          <w:szCs w:val="24"/>
        </w:rPr>
      </w:pPr>
    </w:p>
    <w:p w14:paraId="5B4694F5" w14:textId="679F8D17" w:rsidR="004D16A5" w:rsidRPr="004D16A5" w:rsidRDefault="004D16A5" w:rsidP="004D16A5">
      <w:pPr>
        <w:spacing w:after="0"/>
        <w:rPr>
          <w:b/>
          <w:bCs/>
          <w:sz w:val="32"/>
          <w:szCs w:val="32"/>
        </w:rPr>
      </w:pPr>
      <w:r>
        <w:rPr>
          <w:noProof/>
        </w:rPr>
        <mc:AlternateContent>
          <mc:Choice Requires="wps">
            <w:drawing>
              <wp:anchor distT="0" distB="0" distL="114300" distR="114300" simplePos="0" relativeHeight="251665408" behindDoc="0" locked="0" layoutInCell="1" allowOverlap="1" wp14:anchorId="3DCD585D" wp14:editId="5D114DA3">
                <wp:simplePos x="0" y="0"/>
                <wp:positionH relativeFrom="column">
                  <wp:posOffset>-47625</wp:posOffset>
                </wp:positionH>
                <wp:positionV relativeFrom="paragraph">
                  <wp:posOffset>272415</wp:posOffset>
                </wp:positionV>
                <wp:extent cx="69437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9437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58C9A0"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75pt,21.45pt" to="543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" strokecolor="black [3213]" strokeweight="1.5pt">
                <v:stroke joinstyle="miter"/>
              </v:line>
            </w:pict>
          </mc:Fallback>
        </mc:AlternateContent>
      </w:r>
      <w:r>
        <w:rPr>
          <w:b/>
          <w:bCs/>
          <w:sz w:val="32"/>
          <w:szCs w:val="32"/>
        </w:rPr>
        <w:t>Soft Skills</w:t>
      </w:r>
      <w:r w:rsidRPr="004D16A5">
        <w:rPr>
          <w:b/>
          <w:bCs/>
          <w:sz w:val="32"/>
          <w:szCs w:val="32"/>
        </w:rPr>
        <w:t xml:space="preserve"> Languages</w:t>
      </w:r>
    </w:p>
    <w:p w14:paraId="5DE0517E" w14:textId="784898E7" w:rsidR="004D16A5" w:rsidRDefault="004D16A5" w:rsidP="004D16A5">
      <w:pPr>
        <w:pStyle w:val="ListParagraph"/>
        <w:numPr>
          <w:ilvl w:val="0"/>
          <w:numId w:val="7"/>
        </w:numPr>
        <w:spacing w:after="0"/>
        <w:rPr>
          <w:sz w:val="24"/>
          <w:szCs w:val="24"/>
        </w:rPr>
      </w:pPr>
      <w:r>
        <w:rPr>
          <w:sz w:val="24"/>
          <w:szCs w:val="24"/>
        </w:rPr>
        <w:t>Project Management</w:t>
      </w:r>
      <w:r w:rsidR="00000DAB">
        <w:rPr>
          <w:sz w:val="24"/>
          <w:szCs w:val="24"/>
        </w:rPr>
        <w:t xml:space="preserve"> Skills</w:t>
      </w:r>
    </w:p>
    <w:p w14:paraId="4FFFF75C" w14:textId="4FDD4163" w:rsidR="004D16A5" w:rsidRDefault="004D16A5" w:rsidP="004D16A5">
      <w:pPr>
        <w:pStyle w:val="ListParagraph"/>
        <w:numPr>
          <w:ilvl w:val="0"/>
          <w:numId w:val="7"/>
        </w:numPr>
        <w:spacing w:after="0"/>
        <w:rPr>
          <w:sz w:val="24"/>
          <w:szCs w:val="24"/>
        </w:rPr>
      </w:pPr>
      <w:r>
        <w:rPr>
          <w:sz w:val="24"/>
          <w:szCs w:val="24"/>
        </w:rPr>
        <w:t>Excellent Communication skills</w:t>
      </w:r>
    </w:p>
    <w:p w14:paraId="76224921" w14:textId="607D3F7B" w:rsidR="004D16A5" w:rsidRDefault="004D16A5" w:rsidP="004D16A5">
      <w:pPr>
        <w:pStyle w:val="ListParagraph"/>
        <w:numPr>
          <w:ilvl w:val="0"/>
          <w:numId w:val="7"/>
        </w:numPr>
        <w:spacing w:after="0"/>
        <w:rPr>
          <w:sz w:val="24"/>
          <w:szCs w:val="24"/>
        </w:rPr>
      </w:pPr>
      <w:r>
        <w:rPr>
          <w:sz w:val="24"/>
          <w:szCs w:val="24"/>
        </w:rPr>
        <w:t xml:space="preserve">Time Management </w:t>
      </w:r>
    </w:p>
    <w:p w14:paraId="6DE12C38" w14:textId="1F34BEEE" w:rsidR="004D16A5" w:rsidRDefault="004D16A5" w:rsidP="004D16A5">
      <w:pPr>
        <w:pStyle w:val="ListParagraph"/>
        <w:numPr>
          <w:ilvl w:val="0"/>
          <w:numId w:val="7"/>
        </w:numPr>
        <w:spacing w:after="0"/>
        <w:rPr>
          <w:sz w:val="24"/>
          <w:szCs w:val="24"/>
        </w:rPr>
      </w:pPr>
      <w:r>
        <w:rPr>
          <w:sz w:val="24"/>
          <w:szCs w:val="24"/>
        </w:rPr>
        <w:t xml:space="preserve">Teamwork </w:t>
      </w:r>
      <w:r w:rsidR="00A34B1F">
        <w:rPr>
          <w:sz w:val="24"/>
          <w:szCs w:val="24"/>
        </w:rPr>
        <w:t xml:space="preserve">in a </w:t>
      </w:r>
      <w:r w:rsidR="00F92484">
        <w:rPr>
          <w:sz w:val="24"/>
          <w:szCs w:val="24"/>
        </w:rPr>
        <w:t>fast-paced</w:t>
      </w:r>
      <w:r w:rsidR="001349E0">
        <w:rPr>
          <w:sz w:val="24"/>
          <w:szCs w:val="24"/>
        </w:rPr>
        <w:t xml:space="preserve"> environment</w:t>
      </w:r>
    </w:p>
    <w:p w14:paraId="592E0BF1" w14:textId="3E73119A" w:rsidR="004D16A5" w:rsidRDefault="004D16A5" w:rsidP="004D16A5">
      <w:pPr>
        <w:pStyle w:val="ListParagraph"/>
        <w:numPr>
          <w:ilvl w:val="0"/>
          <w:numId w:val="7"/>
        </w:numPr>
        <w:spacing w:after="0"/>
        <w:rPr>
          <w:sz w:val="24"/>
          <w:szCs w:val="24"/>
        </w:rPr>
      </w:pPr>
      <w:r>
        <w:rPr>
          <w:sz w:val="24"/>
          <w:szCs w:val="24"/>
        </w:rPr>
        <w:t>Complex Problem Solver</w:t>
      </w:r>
    </w:p>
    <w:p w14:paraId="32C12BDC" w14:textId="77777777" w:rsidR="00003EB5" w:rsidRPr="00003EB5" w:rsidRDefault="00003EB5" w:rsidP="00003EB5">
      <w:pPr>
        <w:spacing w:after="0"/>
        <w:rPr>
          <w:sz w:val="24"/>
          <w:szCs w:val="24"/>
        </w:rPr>
      </w:pPr>
    </w:p>
    <w:p w14:paraId="5F771397" w14:textId="36293740" w:rsidR="004D16A5" w:rsidRDefault="004D16A5" w:rsidP="004D16A5">
      <w:pPr>
        <w:spacing w:after="0"/>
        <w:rPr>
          <w:sz w:val="24"/>
          <w:szCs w:val="24"/>
        </w:rPr>
      </w:pPr>
    </w:p>
    <w:p w14:paraId="663965A5" w14:textId="0DAB4E2E" w:rsidR="004D16A5" w:rsidRDefault="002C0614" w:rsidP="004D16A5">
      <w:pPr>
        <w:spacing w:after="0"/>
        <w:rPr>
          <w:rStyle w:val="Hyperlink"/>
          <w:color w:val="0070C0"/>
        </w:rPr>
      </w:pPr>
      <w:r w:rsidRPr="004D16A5">
        <w:rPr>
          <w:b/>
          <w:bCs/>
          <w:sz w:val="24"/>
          <w:szCs w:val="24"/>
        </w:rPr>
        <w:t>GitHub</w:t>
      </w:r>
      <w:r w:rsidR="004D16A5" w:rsidRPr="004D16A5">
        <w:rPr>
          <w:b/>
          <w:bCs/>
          <w:sz w:val="24"/>
          <w:szCs w:val="24"/>
        </w:rPr>
        <w:t>:</w:t>
      </w:r>
      <w:r w:rsidR="004D16A5">
        <w:rPr>
          <w:sz w:val="24"/>
          <w:szCs w:val="24"/>
        </w:rPr>
        <w:t xml:space="preserve"> </w:t>
      </w:r>
      <w:hyperlink r:id="rId5" w:history="1">
        <w:r w:rsidR="004D16A5" w:rsidRPr="00DC2B8B">
          <w:rPr>
            <w:rStyle w:val="Hyperlink"/>
            <w:color w:val="0070C0"/>
          </w:rPr>
          <w:t>https://github.com/AustinAdamDenofrio</w:t>
        </w:r>
      </w:hyperlink>
    </w:p>
    <w:p w14:paraId="218560A7" w14:textId="77777777" w:rsidR="006B1973" w:rsidRDefault="006B1973" w:rsidP="004D16A5">
      <w:pPr>
        <w:spacing w:after="0"/>
        <w:rPr>
          <w:rStyle w:val="Hyperlink"/>
          <w:color w:val="0070C0"/>
        </w:rPr>
      </w:pPr>
    </w:p>
    <w:p w14:paraId="0EE90D04" w14:textId="77777777" w:rsidR="00127649" w:rsidRDefault="00127649" w:rsidP="004D16A5">
      <w:pPr>
        <w:spacing w:after="0"/>
        <w:rPr>
          <w:sz w:val="24"/>
          <w:szCs w:val="24"/>
        </w:rPr>
      </w:pPr>
    </w:p>
    <w:p w14:paraId="06397BF2" w14:textId="77777777" w:rsidR="00CD4964" w:rsidRPr="00CD4964" w:rsidRDefault="00CD4964" w:rsidP="00CD4964"/>
    <w:p w14:paraId="1FC8A5D0" w14:textId="77777777" w:rsidR="0089131E" w:rsidRDefault="0089131E" w:rsidP="004D16A5">
      <w:pPr>
        <w:spacing w:after="0"/>
        <w:rPr>
          <w:sz w:val="24"/>
          <w:szCs w:val="24"/>
        </w:rPr>
      </w:pPr>
    </w:p>
    <w:p w14:paraId="33388A58" w14:textId="77777777" w:rsidR="0089131E" w:rsidRPr="004D16A5" w:rsidRDefault="0089131E" w:rsidP="004D16A5">
      <w:pPr>
        <w:spacing w:after="0"/>
        <w:rPr>
          <w:sz w:val="24"/>
          <w:szCs w:val="24"/>
        </w:rPr>
      </w:pPr>
    </w:p>
    <w:sectPr w:rsidR="0089131E" w:rsidRPr="004D16A5" w:rsidSect="006006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05730"/>
    <w:multiLevelType w:val="hybridMultilevel"/>
    <w:tmpl w:val="1E3A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13271"/>
    <w:multiLevelType w:val="hybridMultilevel"/>
    <w:tmpl w:val="9D0AF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13C98"/>
    <w:multiLevelType w:val="hybridMultilevel"/>
    <w:tmpl w:val="B1407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1025FD"/>
    <w:multiLevelType w:val="hybridMultilevel"/>
    <w:tmpl w:val="B97433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77C741E"/>
    <w:multiLevelType w:val="hybridMultilevel"/>
    <w:tmpl w:val="C4B4C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9626000"/>
    <w:multiLevelType w:val="hybridMultilevel"/>
    <w:tmpl w:val="72BC0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AA124A6"/>
    <w:multiLevelType w:val="hybridMultilevel"/>
    <w:tmpl w:val="6C347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AE46873"/>
    <w:multiLevelType w:val="hybridMultilevel"/>
    <w:tmpl w:val="C0308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FC033FB"/>
    <w:multiLevelType w:val="hybridMultilevel"/>
    <w:tmpl w:val="B2A621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42361475">
    <w:abstractNumId w:val="8"/>
  </w:num>
  <w:num w:numId="2" w16cid:durableId="1479297421">
    <w:abstractNumId w:val="5"/>
  </w:num>
  <w:num w:numId="3" w16cid:durableId="478112987">
    <w:abstractNumId w:val="4"/>
  </w:num>
  <w:num w:numId="4" w16cid:durableId="1991010261">
    <w:abstractNumId w:val="2"/>
  </w:num>
  <w:num w:numId="5" w16cid:durableId="1427922668">
    <w:abstractNumId w:val="6"/>
  </w:num>
  <w:num w:numId="6" w16cid:durableId="873884491">
    <w:abstractNumId w:val="7"/>
  </w:num>
  <w:num w:numId="7" w16cid:durableId="29764918">
    <w:abstractNumId w:val="3"/>
  </w:num>
  <w:num w:numId="8" w16cid:durableId="1661496167">
    <w:abstractNumId w:val="0"/>
  </w:num>
  <w:num w:numId="9" w16cid:durableId="1131244311">
    <w:abstractNumId w:val="1"/>
  </w:num>
  <w:num w:numId="10" w16cid:durableId="78530733">
    <w:abstractNumId w:val="8"/>
  </w:num>
  <w:num w:numId="11" w16cid:durableId="116989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CE5"/>
    <w:rsid w:val="00000DAB"/>
    <w:rsid w:val="00002B52"/>
    <w:rsid w:val="00003EB5"/>
    <w:rsid w:val="0000719B"/>
    <w:rsid w:val="000100E4"/>
    <w:rsid w:val="00011BFE"/>
    <w:rsid w:val="000132E1"/>
    <w:rsid w:val="00035F7C"/>
    <w:rsid w:val="000372BD"/>
    <w:rsid w:val="00051CED"/>
    <w:rsid w:val="0007070B"/>
    <w:rsid w:val="0008493C"/>
    <w:rsid w:val="000A1039"/>
    <w:rsid w:val="000A432D"/>
    <w:rsid w:val="000B15BD"/>
    <w:rsid w:val="000D14CC"/>
    <w:rsid w:val="000E02EE"/>
    <w:rsid w:val="000E7043"/>
    <w:rsid w:val="00105264"/>
    <w:rsid w:val="001064F8"/>
    <w:rsid w:val="001129EC"/>
    <w:rsid w:val="00112EB2"/>
    <w:rsid w:val="001130AA"/>
    <w:rsid w:val="00127649"/>
    <w:rsid w:val="001349E0"/>
    <w:rsid w:val="001407BC"/>
    <w:rsid w:val="00144D34"/>
    <w:rsid w:val="00151753"/>
    <w:rsid w:val="0018709C"/>
    <w:rsid w:val="00192876"/>
    <w:rsid w:val="0019544D"/>
    <w:rsid w:val="00196242"/>
    <w:rsid w:val="001A20A0"/>
    <w:rsid w:val="001A7386"/>
    <w:rsid w:val="001B07BC"/>
    <w:rsid w:val="001B7170"/>
    <w:rsid w:val="001C414E"/>
    <w:rsid w:val="001D335F"/>
    <w:rsid w:val="001D78B9"/>
    <w:rsid w:val="001F1EBF"/>
    <w:rsid w:val="001F5EDD"/>
    <w:rsid w:val="00202573"/>
    <w:rsid w:val="0021041B"/>
    <w:rsid w:val="00210781"/>
    <w:rsid w:val="00217F57"/>
    <w:rsid w:val="0022088E"/>
    <w:rsid w:val="00232D43"/>
    <w:rsid w:val="0023425A"/>
    <w:rsid w:val="002416DD"/>
    <w:rsid w:val="00252AF3"/>
    <w:rsid w:val="002656BC"/>
    <w:rsid w:val="00272483"/>
    <w:rsid w:val="0027425D"/>
    <w:rsid w:val="00281694"/>
    <w:rsid w:val="002848C6"/>
    <w:rsid w:val="00284AE3"/>
    <w:rsid w:val="00292727"/>
    <w:rsid w:val="00294FD6"/>
    <w:rsid w:val="002A3B8A"/>
    <w:rsid w:val="002B4764"/>
    <w:rsid w:val="002C0614"/>
    <w:rsid w:val="002C0829"/>
    <w:rsid w:val="002C2A09"/>
    <w:rsid w:val="002C47DE"/>
    <w:rsid w:val="002D1EA9"/>
    <w:rsid w:val="002D6F47"/>
    <w:rsid w:val="002E1249"/>
    <w:rsid w:val="002E1BC3"/>
    <w:rsid w:val="002E59B9"/>
    <w:rsid w:val="002F6056"/>
    <w:rsid w:val="00303BB0"/>
    <w:rsid w:val="003053A5"/>
    <w:rsid w:val="00311255"/>
    <w:rsid w:val="00323974"/>
    <w:rsid w:val="00323C02"/>
    <w:rsid w:val="0034660D"/>
    <w:rsid w:val="00354667"/>
    <w:rsid w:val="003566EA"/>
    <w:rsid w:val="003652C5"/>
    <w:rsid w:val="00380A33"/>
    <w:rsid w:val="003817DB"/>
    <w:rsid w:val="00385273"/>
    <w:rsid w:val="003863D9"/>
    <w:rsid w:val="003A47E4"/>
    <w:rsid w:val="003B1ECC"/>
    <w:rsid w:val="003B2322"/>
    <w:rsid w:val="003D000E"/>
    <w:rsid w:val="003E1755"/>
    <w:rsid w:val="003F2866"/>
    <w:rsid w:val="003F6497"/>
    <w:rsid w:val="0040424B"/>
    <w:rsid w:val="00407E53"/>
    <w:rsid w:val="00411D36"/>
    <w:rsid w:val="00440B19"/>
    <w:rsid w:val="00441427"/>
    <w:rsid w:val="00443886"/>
    <w:rsid w:val="00473DB9"/>
    <w:rsid w:val="00473F1D"/>
    <w:rsid w:val="00477293"/>
    <w:rsid w:val="00493CF6"/>
    <w:rsid w:val="004A3102"/>
    <w:rsid w:val="004B0DBC"/>
    <w:rsid w:val="004B140F"/>
    <w:rsid w:val="004C220A"/>
    <w:rsid w:val="004C3C6D"/>
    <w:rsid w:val="004C5264"/>
    <w:rsid w:val="004D16A5"/>
    <w:rsid w:val="004D748F"/>
    <w:rsid w:val="004E7411"/>
    <w:rsid w:val="004F4C31"/>
    <w:rsid w:val="005252B5"/>
    <w:rsid w:val="00533082"/>
    <w:rsid w:val="00541397"/>
    <w:rsid w:val="005447F1"/>
    <w:rsid w:val="00545F88"/>
    <w:rsid w:val="00550E68"/>
    <w:rsid w:val="00555F04"/>
    <w:rsid w:val="00570BCC"/>
    <w:rsid w:val="00576AC6"/>
    <w:rsid w:val="005914AB"/>
    <w:rsid w:val="00592361"/>
    <w:rsid w:val="00594F21"/>
    <w:rsid w:val="005B1DCE"/>
    <w:rsid w:val="005C1900"/>
    <w:rsid w:val="005C6FB9"/>
    <w:rsid w:val="005D22C8"/>
    <w:rsid w:val="005D4E16"/>
    <w:rsid w:val="005D5EFE"/>
    <w:rsid w:val="005E6FEC"/>
    <w:rsid w:val="005F6D08"/>
    <w:rsid w:val="006006E0"/>
    <w:rsid w:val="00626CD2"/>
    <w:rsid w:val="00644377"/>
    <w:rsid w:val="006555E6"/>
    <w:rsid w:val="006601B3"/>
    <w:rsid w:val="00671566"/>
    <w:rsid w:val="00690832"/>
    <w:rsid w:val="00691E03"/>
    <w:rsid w:val="006B1973"/>
    <w:rsid w:val="006B49CA"/>
    <w:rsid w:val="006B6BC4"/>
    <w:rsid w:val="006C47AA"/>
    <w:rsid w:val="006C5B8D"/>
    <w:rsid w:val="006E32B6"/>
    <w:rsid w:val="006E770F"/>
    <w:rsid w:val="006F344D"/>
    <w:rsid w:val="007016B7"/>
    <w:rsid w:val="00705B01"/>
    <w:rsid w:val="0070608C"/>
    <w:rsid w:val="00706E33"/>
    <w:rsid w:val="007103D5"/>
    <w:rsid w:val="00712CE5"/>
    <w:rsid w:val="0072287A"/>
    <w:rsid w:val="00737797"/>
    <w:rsid w:val="0074579A"/>
    <w:rsid w:val="00756542"/>
    <w:rsid w:val="00761F14"/>
    <w:rsid w:val="007627E1"/>
    <w:rsid w:val="00764156"/>
    <w:rsid w:val="007732ED"/>
    <w:rsid w:val="00783D57"/>
    <w:rsid w:val="0078546A"/>
    <w:rsid w:val="0079320B"/>
    <w:rsid w:val="00795FD4"/>
    <w:rsid w:val="007A485A"/>
    <w:rsid w:val="007A4DA3"/>
    <w:rsid w:val="007B3B08"/>
    <w:rsid w:val="007B47F9"/>
    <w:rsid w:val="007C0093"/>
    <w:rsid w:val="007C1711"/>
    <w:rsid w:val="007D0B27"/>
    <w:rsid w:val="007D2937"/>
    <w:rsid w:val="007D595B"/>
    <w:rsid w:val="007E2EF3"/>
    <w:rsid w:val="007E7098"/>
    <w:rsid w:val="007F3A37"/>
    <w:rsid w:val="007F7B32"/>
    <w:rsid w:val="0080149B"/>
    <w:rsid w:val="00801854"/>
    <w:rsid w:val="008053D2"/>
    <w:rsid w:val="00817A08"/>
    <w:rsid w:val="00837E71"/>
    <w:rsid w:val="008415A5"/>
    <w:rsid w:val="008634D9"/>
    <w:rsid w:val="00877532"/>
    <w:rsid w:val="0088571C"/>
    <w:rsid w:val="00890156"/>
    <w:rsid w:val="0089131E"/>
    <w:rsid w:val="008927AD"/>
    <w:rsid w:val="008A2039"/>
    <w:rsid w:val="008A2C96"/>
    <w:rsid w:val="008B2D75"/>
    <w:rsid w:val="008B3BD2"/>
    <w:rsid w:val="008C276F"/>
    <w:rsid w:val="008C3E23"/>
    <w:rsid w:val="008C5A9E"/>
    <w:rsid w:val="008D6EE7"/>
    <w:rsid w:val="008E1153"/>
    <w:rsid w:val="008E3A4A"/>
    <w:rsid w:val="008E5E05"/>
    <w:rsid w:val="008E77CD"/>
    <w:rsid w:val="008F120E"/>
    <w:rsid w:val="008F39C9"/>
    <w:rsid w:val="00930F81"/>
    <w:rsid w:val="009433C7"/>
    <w:rsid w:val="00946903"/>
    <w:rsid w:val="00947B09"/>
    <w:rsid w:val="0096050D"/>
    <w:rsid w:val="00961625"/>
    <w:rsid w:val="00966DB1"/>
    <w:rsid w:val="009759CB"/>
    <w:rsid w:val="00981FC7"/>
    <w:rsid w:val="009836B5"/>
    <w:rsid w:val="00992068"/>
    <w:rsid w:val="009A1187"/>
    <w:rsid w:val="009A2E8A"/>
    <w:rsid w:val="009B2B31"/>
    <w:rsid w:val="009C56EE"/>
    <w:rsid w:val="009D4A06"/>
    <w:rsid w:val="009D6262"/>
    <w:rsid w:val="009E2007"/>
    <w:rsid w:val="00A01EF8"/>
    <w:rsid w:val="00A041D9"/>
    <w:rsid w:val="00A164BE"/>
    <w:rsid w:val="00A16B48"/>
    <w:rsid w:val="00A17E26"/>
    <w:rsid w:val="00A3031D"/>
    <w:rsid w:val="00A34B1F"/>
    <w:rsid w:val="00A63437"/>
    <w:rsid w:val="00A70DB4"/>
    <w:rsid w:val="00A73589"/>
    <w:rsid w:val="00A80F0A"/>
    <w:rsid w:val="00A909B4"/>
    <w:rsid w:val="00AA0241"/>
    <w:rsid w:val="00AD7AF1"/>
    <w:rsid w:val="00AE0ECB"/>
    <w:rsid w:val="00AE4EB6"/>
    <w:rsid w:val="00AE512E"/>
    <w:rsid w:val="00AE57E1"/>
    <w:rsid w:val="00AF2016"/>
    <w:rsid w:val="00AF3091"/>
    <w:rsid w:val="00B100B2"/>
    <w:rsid w:val="00B15413"/>
    <w:rsid w:val="00B16BAE"/>
    <w:rsid w:val="00B4490A"/>
    <w:rsid w:val="00B54906"/>
    <w:rsid w:val="00B66D72"/>
    <w:rsid w:val="00B66F55"/>
    <w:rsid w:val="00B73488"/>
    <w:rsid w:val="00B73AF6"/>
    <w:rsid w:val="00B75A56"/>
    <w:rsid w:val="00B7603D"/>
    <w:rsid w:val="00B81A17"/>
    <w:rsid w:val="00BC0E25"/>
    <w:rsid w:val="00BD1BEA"/>
    <w:rsid w:val="00BE0D62"/>
    <w:rsid w:val="00BE68E9"/>
    <w:rsid w:val="00BE6C13"/>
    <w:rsid w:val="00BF1243"/>
    <w:rsid w:val="00BF4E61"/>
    <w:rsid w:val="00BF65B6"/>
    <w:rsid w:val="00C005DF"/>
    <w:rsid w:val="00C16ACA"/>
    <w:rsid w:val="00C20573"/>
    <w:rsid w:val="00C20CB5"/>
    <w:rsid w:val="00C21DDE"/>
    <w:rsid w:val="00C34D42"/>
    <w:rsid w:val="00C425EF"/>
    <w:rsid w:val="00C434EF"/>
    <w:rsid w:val="00C647FD"/>
    <w:rsid w:val="00C705E5"/>
    <w:rsid w:val="00C7686A"/>
    <w:rsid w:val="00C81429"/>
    <w:rsid w:val="00C819B4"/>
    <w:rsid w:val="00C81E26"/>
    <w:rsid w:val="00C840A0"/>
    <w:rsid w:val="00C8491E"/>
    <w:rsid w:val="00C90449"/>
    <w:rsid w:val="00C90FE1"/>
    <w:rsid w:val="00C924DA"/>
    <w:rsid w:val="00CA4939"/>
    <w:rsid w:val="00CB44B2"/>
    <w:rsid w:val="00CB72F0"/>
    <w:rsid w:val="00CC27B4"/>
    <w:rsid w:val="00CC5194"/>
    <w:rsid w:val="00CD287B"/>
    <w:rsid w:val="00CD4964"/>
    <w:rsid w:val="00CE30EC"/>
    <w:rsid w:val="00CF2B28"/>
    <w:rsid w:val="00CF4B53"/>
    <w:rsid w:val="00CF4E5E"/>
    <w:rsid w:val="00D12D71"/>
    <w:rsid w:val="00D22EFB"/>
    <w:rsid w:val="00D52408"/>
    <w:rsid w:val="00D53189"/>
    <w:rsid w:val="00D656DA"/>
    <w:rsid w:val="00D706D2"/>
    <w:rsid w:val="00D83E8A"/>
    <w:rsid w:val="00DA45A3"/>
    <w:rsid w:val="00DB469B"/>
    <w:rsid w:val="00DD1856"/>
    <w:rsid w:val="00E061D2"/>
    <w:rsid w:val="00E12F91"/>
    <w:rsid w:val="00E22FF5"/>
    <w:rsid w:val="00E24CE7"/>
    <w:rsid w:val="00E37B22"/>
    <w:rsid w:val="00E46C8E"/>
    <w:rsid w:val="00E505D5"/>
    <w:rsid w:val="00E537F9"/>
    <w:rsid w:val="00E54AA7"/>
    <w:rsid w:val="00E761AF"/>
    <w:rsid w:val="00E80FB3"/>
    <w:rsid w:val="00EA796F"/>
    <w:rsid w:val="00EB45F9"/>
    <w:rsid w:val="00EB5578"/>
    <w:rsid w:val="00EB78C7"/>
    <w:rsid w:val="00EC0B33"/>
    <w:rsid w:val="00EC2608"/>
    <w:rsid w:val="00EC6EBB"/>
    <w:rsid w:val="00ED4254"/>
    <w:rsid w:val="00ED760F"/>
    <w:rsid w:val="00EE2D35"/>
    <w:rsid w:val="00EE3B21"/>
    <w:rsid w:val="00EF0AAC"/>
    <w:rsid w:val="00EF64AE"/>
    <w:rsid w:val="00F20721"/>
    <w:rsid w:val="00F31702"/>
    <w:rsid w:val="00F40A8D"/>
    <w:rsid w:val="00F453A4"/>
    <w:rsid w:val="00F54621"/>
    <w:rsid w:val="00F647C4"/>
    <w:rsid w:val="00F75689"/>
    <w:rsid w:val="00F7780A"/>
    <w:rsid w:val="00F8369C"/>
    <w:rsid w:val="00F92484"/>
    <w:rsid w:val="00F93C7F"/>
    <w:rsid w:val="00FA146D"/>
    <w:rsid w:val="00FA38B1"/>
    <w:rsid w:val="00FB0D66"/>
    <w:rsid w:val="00FB6806"/>
    <w:rsid w:val="00FC331C"/>
    <w:rsid w:val="00FD079D"/>
    <w:rsid w:val="00FD229D"/>
    <w:rsid w:val="00FF056B"/>
    <w:rsid w:val="00FF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BC20E"/>
  <w15:chartTrackingRefBased/>
  <w15:docId w15:val="{C0091D3D-24E7-41DE-AFD7-238C58107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5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55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55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2BD"/>
    <w:pPr>
      <w:ind w:left="720"/>
      <w:contextualSpacing/>
    </w:pPr>
  </w:style>
  <w:style w:type="character" w:styleId="Hyperlink">
    <w:name w:val="Hyperlink"/>
    <w:basedOn w:val="DefaultParagraphFont"/>
    <w:uiPriority w:val="99"/>
    <w:unhideWhenUsed/>
    <w:rsid w:val="004D16A5"/>
    <w:rPr>
      <w:color w:val="0563C1" w:themeColor="hyperlink"/>
      <w:u w:val="single"/>
    </w:rPr>
  </w:style>
  <w:style w:type="character" w:customStyle="1" w:styleId="Heading2Char">
    <w:name w:val="Heading 2 Char"/>
    <w:basedOn w:val="DefaultParagraphFont"/>
    <w:link w:val="Heading2"/>
    <w:uiPriority w:val="9"/>
    <w:rsid w:val="00EB557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B55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557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A17E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74611">
      <w:bodyDiv w:val="1"/>
      <w:marLeft w:val="0"/>
      <w:marRight w:val="0"/>
      <w:marTop w:val="0"/>
      <w:marBottom w:val="0"/>
      <w:divBdr>
        <w:top w:val="none" w:sz="0" w:space="0" w:color="auto"/>
        <w:left w:val="none" w:sz="0" w:space="0" w:color="auto"/>
        <w:bottom w:val="none" w:sz="0" w:space="0" w:color="auto"/>
        <w:right w:val="none" w:sz="0" w:space="0" w:color="auto"/>
      </w:divBdr>
    </w:div>
    <w:div w:id="135688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ustinAdamDenofrio"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io_al\OneDrive%20-%20Adecco\Documents\Custom%20Office%20Templates\Resume%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Resume Template</Template>
  <TotalTime>855</TotalTime>
  <Pages>4</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Alexander</dc:creator>
  <cp:keywords/>
  <dc:description/>
  <cp:lastModifiedBy>Austin Denofrio</cp:lastModifiedBy>
  <cp:revision>325</cp:revision>
  <dcterms:created xsi:type="dcterms:W3CDTF">2024-01-17T20:29:00Z</dcterms:created>
  <dcterms:modified xsi:type="dcterms:W3CDTF">2024-03-14T21:53:00Z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256ec5b5-24c8-45d4-8492-8e5488096e39</vt:lpwstr>
  </property>
</Properties>
</file>